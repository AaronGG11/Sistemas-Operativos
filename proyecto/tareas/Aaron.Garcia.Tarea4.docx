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XSpec="right" w:tblpY="721"/>
        <w:tblW w:w="7839" w:type="dxa"/>
        <w:tblLook w:val="04A0" w:firstRow="1" w:lastRow="0" w:firstColumn="1" w:lastColumn="0" w:noHBand="0" w:noVBand="1"/>
      </w:tblPr>
      <w:tblGrid>
        <w:gridCol w:w="2257"/>
        <w:gridCol w:w="5582"/>
      </w:tblGrid>
      <w:tr w:rsidR="00C00069" w14:paraId="76AD7105" w14:textId="77777777" w:rsidTr="001376B2">
        <w:tc>
          <w:tcPr>
            <w:tcW w:w="2257" w:type="dxa"/>
          </w:tcPr>
          <w:p w14:paraId="44A4CB24" w14:textId="42A95DD9" w:rsidR="00C00069" w:rsidRPr="00F5155B" w:rsidRDefault="00C00069" w:rsidP="001376B2">
            <w:pPr>
              <w:rPr>
                <w:rFonts w:asciiTheme="majorHAnsi" w:hAnsiTheme="majorHAnsi" w:cstheme="majorHAnsi"/>
                <w:sz w:val="19"/>
                <w:szCs w:val="19"/>
              </w:rPr>
            </w:pPr>
            <w:r w:rsidRPr="00F5155B">
              <w:rPr>
                <w:rFonts w:asciiTheme="majorHAnsi" w:hAnsiTheme="majorHAnsi" w:cstheme="majorHAnsi"/>
                <w:sz w:val="19"/>
                <w:szCs w:val="19"/>
              </w:rPr>
              <w:t>Alumno:</w:t>
            </w:r>
          </w:p>
        </w:tc>
        <w:tc>
          <w:tcPr>
            <w:tcW w:w="5582" w:type="dxa"/>
            <w:shd w:val="clear" w:color="auto" w:fill="BDD6EE" w:themeFill="accent1" w:themeFillTint="66"/>
          </w:tcPr>
          <w:p w14:paraId="361249FE" w14:textId="351C5070" w:rsidR="00C00069" w:rsidRPr="00F5155B" w:rsidRDefault="00EF3202" w:rsidP="001376B2">
            <w:pPr>
              <w:rPr>
                <w:rFonts w:asciiTheme="majorHAnsi" w:hAnsiTheme="majorHAnsi" w:cstheme="majorHAnsi"/>
                <w:sz w:val="19"/>
                <w:szCs w:val="19"/>
              </w:rPr>
            </w:pPr>
            <w:r w:rsidRPr="00F5155B">
              <w:rPr>
                <w:rFonts w:asciiTheme="majorHAnsi" w:hAnsiTheme="majorHAnsi" w:cstheme="majorHAnsi"/>
                <w:sz w:val="19"/>
                <w:szCs w:val="19"/>
              </w:rPr>
              <w:t>García</w:t>
            </w:r>
            <w:r w:rsidR="00C00069" w:rsidRPr="00F5155B">
              <w:rPr>
                <w:rFonts w:asciiTheme="majorHAnsi" w:hAnsiTheme="majorHAnsi" w:cstheme="majorHAnsi"/>
                <w:sz w:val="19"/>
                <w:szCs w:val="19"/>
              </w:rPr>
              <w:t xml:space="preserve"> </w:t>
            </w:r>
            <w:r w:rsidRPr="00F5155B">
              <w:rPr>
                <w:rFonts w:asciiTheme="majorHAnsi" w:hAnsiTheme="majorHAnsi" w:cstheme="majorHAnsi"/>
                <w:sz w:val="19"/>
                <w:szCs w:val="19"/>
              </w:rPr>
              <w:t>González</w:t>
            </w:r>
            <w:r w:rsidR="00C00069" w:rsidRPr="00F5155B">
              <w:rPr>
                <w:rFonts w:asciiTheme="majorHAnsi" w:hAnsiTheme="majorHAnsi" w:cstheme="majorHAnsi"/>
                <w:sz w:val="19"/>
                <w:szCs w:val="19"/>
              </w:rPr>
              <w:t xml:space="preserve"> </w:t>
            </w:r>
            <w:r w:rsidRPr="00F5155B">
              <w:rPr>
                <w:rFonts w:asciiTheme="majorHAnsi" w:hAnsiTheme="majorHAnsi" w:cstheme="majorHAnsi"/>
                <w:sz w:val="19"/>
                <w:szCs w:val="19"/>
              </w:rPr>
              <w:t>Aarón</w:t>
            </w:r>
            <w:r w:rsidR="00C00069" w:rsidRPr="00F5155B">
              <w:rPr>
                <w:rFonts w:asciiTheme="majorHAnsi" w:hAnsiTheme="majorHAnsi" w:cstheme="majorHAnsi"/>
                <w:sz w:val="19"/>
                <w:szCs w:val="19"/>
              </w:rPr>
              <w:t xml:space="preserve"> Antonio  </w:t>
            </w:r>
          </w:p>
        </w:tc>
      </w:tr>
      <w:tr w:rsidR="009E0195" w14:paraId="62890119" w14:textId="77777777" w:rsidTr="001376B2">
        <w:tc>
          <w:tcPr>
            <w:tcW w:w="2257" w:type="dxa"/>
          </w:tcPr>
          <w:p w14:paraId="76D5C9F2" w14:textId="1FB00550" w:rsidR="00C67157" w:rsidRPr="00F5155B" w:rsidRDefault="00C00069" w:rsidP="001376B2">
            <w:pPr>
              <w:rPr>
                <w:rFonts w:asciiTheme="majorHAnsi" w:hAnsiTheme="majorHAnsi" w:cstheme="majorHAnsi"/>
                <w:sz w:val="19"/>
                <w:szCs w:val="19"/>
              </w:rPr>
            </w:pPr>
            <w:r w:rsidRPr="00F5155B">
              <w:rPr>
                <w:rFonts w:asciiTheme="majorHAnsi" w:hAnsiTheme="majorHAnsi" w:cstheme="majorHAnsi"/>
                <w:sz w:val="19"/>
                <w:szCs w:val="19"/>
              </w:rPr>
              <w:t>Grupo</w:t>
            </w:r>
            <w:r w:rsidR="009E0195" w:rsidRPr="00F5155B">
              <w:rPr>
                <w:rFonts w:asciiTheme="majorHAnsi" w:hAnsiTheme="majorHAnsi" w:cstheme="majorHAnsi"/>
                <w:sz w:val="19"/>
                <w:szCs w:val="19"/>
              </w:rPr>
              <w:t>:</w:t>
            </w:r>
          </w:p>
        </w:tc>
        <w:tc>
          <w:tcPr>
            <w:tcW w:w="5582" w:type="dxa"/>
          </w:tcPr>
          <w:p w14:paraId="02B12FF2" w14:textId="01072077" w:rsidR="00C67157" w:rsidRPr="00F5155B" w:rsidRDefault="005974BA" w:rsidP="001376B2">
            <w:pPr>
              <w:rPr>
                <w:rFonts w:asciiTheme="majorHAnsi" w:hAnsiTheme="majorHAnsi" w:cstheme="majorHAnsi"/>
                <w:sz w:val="19"/>
                <w:szCs w:val="19"/>
              </w:rPr>
            </w:pPr>
            <w:r>
              <w:rPr>
                <w:rFonts w:asciiTheme="majorHAnsi" w:hAnsiTheme="majorHAnsi" w:cstheme="majorHAnsi"/>
                <w:sz w:val="19"/>
                <w:szCs w:val="19"/>
              </w:rPr>
              <w:t>2CM9</w:t>
            </w:r>
          </w:p>
        </w:tc>
      </w:tr>
      <w:tr w:rsidR="009E0195" w14:paraId="7DE02EB4" w14:textId="77777777" w:rsidTr="001376B2">
        <w:tc>
          <w:tcPr>
            <w:tcW w:w="2257" w:type="dxa"/>
          </w:tcPr>
          <w:p w14:paraId="3CFC000A" w14:textId="5AF826B1" w:rsidR="00C67157" w:rsidRPr="00F5155B" w:rsidRDefault="00C00069" w:rsidP="001376B2">
            <w:pPr>
              <w:rPr>
                <w:rFonts w:asciiTheme="majorHAnsi" w:hAnsiTheme="majorHAnsi" w:cstheme="majorHAnsi"/>
                <w:sz w:val="19"/>
                <w:szCs w:val="19"/>
              </w:rPr>
            </w:pPr>
            <w:r w:rsidRPr="00F5155B">
              <w:rPr>
                <w:rFonts w:asciiTheme="majorHAnsi" w:hAnsiTheme="majorHAnsi" w:cstheme="majorHAnsi"/>
                <w:sz w:val="19"/>
                <w:szCs w:val="19"/>
              </w:rPr>
              <w:t>Unidad de Aprendizaje</w:t>
            </w:r>
            <w:r w:rsidR="009E0195" w:rsidRPr="00F5155B">
              <w:rPr>
                <w:rFonts w:asciiTheme="majorHAnsi" w:hAnsiTheme="majorHAnsi" w:cstheme="majorHAnsi"/>
                <w:sz w:val="19"/>
                <w:szCs w:val="19"/>
              </w:rPr>
              <w:t>:</w:t>
            </w:r>
          </w:p>
        </w:tc>
        <w:tc>
          <w:tcPr>
            <w:tcW w:w="5582" w:type="dxa"/>
          </w:tcPr>
          <w:p w14:paraId="2A9A55F4" w14:textId="4CF6DA16" w:rsidR="00C67157" w:rsidRPr="00F5155B" w:rsidRDefault="005974BA" w:rsidP="001376B2">
            <w:pPr>
              <w:rPr>
                <w:rFonts w:asciiTheme="majorHAnsi" w:hAnsiTheme="majorHAnsi" w:cstheme="majorHAnsi"/>
                <w:sz w:val="19"/>
                <w:szCs w:val="19"/>
              </w:rPr>
            </w:pPr>
            <w:r>
              <w:rPr>
                <w:rFonts w:asciiTheme="majorHAnsi" w:hAnsiTheme="majorHAnsi" w:cstheme="majorHAnsi"/>
                <w:sz w:val="19"/>
                <w:szCs w:val="19"/>
              </w:rPr>
              <w:t>Sistemas Operativos</w:t>
            </w:r>
          </w:p>
        </w:tc>
      </w:tr>
      <w:tr w:rsidR="009E0195" w14:paraId="0E753EE3" w14:textId="77777777" w:rsidTr="001376B2">
        <w:tc>
          <w:tcPr>
            <w:tcW w:w="2257" w:type="dxa"/>
          </w:tcPr>
          <w:p w14:paraId="1C6CB105" w14:textId="527B5AB0" w:rsidR="00C67157" w:rsidRPr="00F5155B" w:rsidRDefault="00C00069" w:rsidP="001376B2">
            <w:pPr>
              <w:rPr>
                <w:rFonts w:asciiTheme="majorHAnsi" w:hAnsiTheme="majorHAnsi" w:cstheme="majorHAnsi"/>
                <w:sz w:val="19"/>
                <w:szCs w:val="19"/>
              </w:rPr>
            </w:pPr>
            <w:r w:rsidRPr="00F5155B">
              <w:rPr>
                <w:rFonts w:asciiTheme="majorHAnsi" w:hAnsiTheme="majorHAnsi" w:cstheme="majorHAnsi"/>
                <w:sz w:val="19"/>
                <w:szCs w:val="19"/>
              </w:rPr>
              <w:t>Profesor</w:t>
            </w:r>
            <w:r w:rsidR="00C67157" w:rsidRPr="00F5155B">
              <w:rPr>
                <w:rFonts w:asciiTheme="majorHAnsi" w:hAnsiTheme="majorHAnsi" w:cstheme="majorHAnsi"/>
                <w:sz w:val="19"/>
                <w:szCs w:val="19"/>
              </w:rPr>
              <w:t>:</w:t>
            </w:r>
          </w:p>
        </w:tc>
        <w:tc>
          <w:tcPr>
            <w:tcW w:w="5582" w:type="dxa"/>
          </w:tcPr>
          <w:p w14:paraId="10CFC996" w14:textId="45E01021" w:rsidR="00C67157" w:rsidRPr="00F5155B" w:rsidRDefault="005974BA" w:rsidP="001376B2">
            <w:pPr>
              <w:rPr>
                <w:rFonts w:asciiTheme="majorHAnsi" w:hAnsiTheme="majorHAnsi" w:cstheme="majorHAnsi"/>
                <w:sz w:val="19"/>
                <w:szCs w:val="19"/>
              </w:rPr>
            </w:pPr>
            <w:r>
              <w:rPr>
                <w:rFonts w:asciiTheme="majorHAnsi" w:hAnsiTheme="majorHAnsi" w:cstheme="majorHAnsi"/>
                <w:sz w:val="19"/>
                <w:szCs w:val="19"/>
              </w:rPr>
              <w:t xml:space="preserve">Ana Belem </w:t>
            </w:r>
            <w:r w:rsidR="00904E71">
              <w:rPr>
                <w:rFonts w:asciiTheme="majorHAnsi" w:hAnsiTheme="majorHAnsi" w:cstheme="majorHAnsi"/>
                <w:sz w:val="19"/>
                <w:szCs w:val="19"/>
              </w:rPr>
              <w:t>Juárez</w:t>
            </w:r>
            <w:r>
              <w:rPr>
                <w:rFonts w:asciiTheme="majorHAnsi" w:hAnsiTheme="majorHAnsi" w:cstheme="majorHAnsi"/>
                <w:sz w:val="19"/>
                <w:szCs w:val="19"/>
              </w:rPr>
              <w:t xml:space="preserve"> </w:t>
            </w:r>
            <w:r w:rsidR="00904E71">
              <w:rPr>
                <w:rFonts w:asciiTheme="majorHAnsi" w:hAnsiTheme="majorHAnsi" w:cstheme="majorHAnsi"/>
                <w:sz w:val="19"/>
                <w:szCs w:val="19"/>
              </w:rPr>
              <w:t>Méndez</w:t>
            </w:r>
          </w:p>
        </w:tc>
      </w:tr>
      <w:tr w:rsidR="009E0195" w14:paraId="5D16CAAF" w14:textId="77777777" w:rsidTr="001376B2">
        <w:tc>
          <w:tcPr>
            <w:tcW w:w="2257" w:type="dxa"/>
            <w:vAlign w:val="center"/>
          </w:tcPr>
          <w:p w14:paraId="42FA3134" w14:textId="3BB8601B" w:rsidR="00C67157" w:rsidRPr="00F5155B" w:rsidRDefault="0026056A" w:rsidP="001376B2">
            <w:pPr>
              <w:rPr>
                <w:rFonts w:asciiTheme="majorHAnsi" w:hAnsiTheme="majorHAnsi" w:cstheme="majorHAnsi"/>
                <w:sz w:val="19"/>
                <w:szCs w:val="19"/>
              </w:rPr>
            </w:pPr>
            <w:r>
              <w:rPr>
                <w:rFonts w:asciiTheme="majorHAnsi" w:hAnsiTheme="majorHAnsi" w:cstheme="majorHAnsi"/>
                <w:sz w:val="19"/>
                <w:szCs w:val="19"/>
              </w:rPr>
              <w:t xml:space="preserve">Tarea </w:t>
            </w:r>
            <w:r w:rsidR="00ED4CCA">
              <w:rPr>
                <w:rFonts w:asciiTheme="majorHAnsi" w:hAnsiTheme="majorHAnsi" w:cstheme="majorHAnsi"/>
                <w:sz w:val="19"/>
                <w:szCs w:val="19"/>
              </w:rPr>
              <w:t>4</w:t>
            </w:r>
            <w:r w:rsidR="00C67157" w:rsidRPr="00F5155B">
              <w:rPr>
                <w:rFonts w:asciiTheme="majorHAnsi" w:hAnsiTheme="majorHAnsi" w:cstheme="majorHAnsi"/>
                <w:sz w:val="19"/>
                <w:szCs w:val="19"/>
              </w:rPr>
              <w:t>:</w:t>
            </w:r>
          </w:p>
        </w:tc>
        <w:tc>
          <w:tcPr>
            <w:tcW w:w="5582" w:type="dxa"/>
          </w:tcPr>
          <w:p w14:paraId="133E6E36" w14:textId="7BB0C762" w:rsidR="00C67157" w:rsidRPr="00F5155B" w:rsidRDefault="00904E71" w:rsidP="001376B2">
            <w:pPr>
              <w:rPr>
                <w:rFonts w:asciiTheme="majorHAnsi" w:hAnsiTheme="majorHAnsi" w:cstheme="majorHAnsi"/>
                <w:sz w:val="19"/>
                <w:szCs w:val="19"/>
              </w:rPr>
            </w:pPr>
            <w:r>
              <w:rPr>
                <w:rFonts w:asciiTheme="majorHAnsi" w:hAnsiTheme="majorHAnsi" w:cstheme="majorHAnsi"/>
                <w:sz w:val="19"/>
                <w:szCs w:val="19"/>
              </w:rPr>
              <w:t>Investiga</w:t>
            </w:r>
            <w:r w:rsidR="00BB5118">
              <w:rPr>
                <w:rFonts w:asciiTheme="majorHAnsi" w:hAnsiTheme="majorHAnsi" w:cstheme="majorHAnsi"/>
                <w:sz w:val="19"/>
                <w:szCs w:val="19"/>
              </w:rPr>
              <w:t>r</w:t>
            </w:r>
            <w:r>
              <w:rPr>
                <w:rFonts w:asciiTheme="majorHAnsi" w:hAnsiTheme="majorHAnsi" w:cstheme="majorHAnsi"/>
                <w:sz w:val="19"/>
                <w:szCs w:val="19"/>
              </w:rPr>
              <w:t xml:space="preserve"> </w:t>
            </w:r>
            <w:r w:rsidR="00D97FAF">
              <w:rPr>
                <w:rFonts w:asciiTheme="majorHAnsi" w:hAnsiTheme="majorHAnsi" w:cstheme="majorHAnsi"/>
                <w:sz w:val="19"/>
                <w:szCs w:val="19"/>
              </w:rPr>
              <w:t xml:space="preserve">un algoritmo de planificación no visto en clase </w:t>
            </w:r>
            <w:r>
              <w:rPr>
                <w:rFonts w:asciiTheme="majorHAnsi" w:hAnsiTheme="majorHAnsi" w:cstheme="majorHAnsi"/>
                <w:sz w:val="19"/>
                <w:szCs w:val="19"/>
              </w:rPr>
              <w:t xml:space="preserve"> </w:t>
            </w:r>
          </w:p>
        </w:tc>
      </w:tr>
      <w:tr w:rsidR="009E0195" w14:paraId="5B69DB06" w14:textId="77777777" w:rsidTr="001376B2">
        <w:tc>
          <w:tcPr>
            <w:tcW w:w="2257" w:type="dxa"/>
          </w:tcPr>
          <w:p w14:paraId="4E6A76D6" w14:textId="304D2631" w:rsidR="00C67157" w:rsidRPr="00F5155B" w:rsidRDefault="00C00069" w:rsidP="001376B2">
            <w:pPr>
              <w:rPr>
                <w:rFonts w:asciiTheme="majorHAnsi" w:hAnsiTheme="majorHAnsi" w:cstheme="majorHAnsi"/>
                <w:sz w:val="19"/>
                <w:szCs w:val="19"/>
              </w:rPr>
            </w:pPr>
            <w:r w:rsidRPr="00F5155B">
              <w:rPr>
                <w:rFonts w:asciiTheme="majorHAnsi" w:hAnsiTheme="majorHAnsi" w:cstheme="majorHAnsi"/>
                <w:sz w:val="19"/>
                <w:szCs w:val="19"/>
              </w:rPr>
              <w:t>Fecha</w:t>
            </w:r>
            <w:r w:rsidR="00C67157" w:rsidRPr="00F5155B">
              <w:rPr>
                <w:rFonts w:asciiTheme="majorHAnsi" w:hAnsiTheme="majorHAnsi" w:cstheme="majorHAnsi"/>
                <w:sz w:val="19"/>
                <w:szCs w:val="19"/>
              </w:rPr>
              <w:t>:</w:t>
            </w:r>
          </w:p>
        </w:tc>
        <w:tc>
          <w:tcPr>
            <w:tcW w:w="5582" w:type="dxa"/>
          </w:tcPr>
          <w:p w14:paraId="655DD2B8" w14:textId="6803A795" w:rsidR="00C67157" w:rsidRPr="00F5155B" w:rsidRDefault="00D97FAF" w:rsidP="001376B2">
            <w:pPr>
              <w:rPr>
                <w:rFonts w:asciiTheme="majorHAnsi" w:hAnsiTheme="majorHAnsi" w:cstheme="majorHAnsi"/>
                <w:sz w:val="19"/>
                <w:szCs w:val="19"/>
              </w:rPr>
            </w:pPr>
            <w:r>
              <w:rPr>
                <w:rFonts w:asciiTheme="majorHAnsi" w:hAnsiTheme="majorHAnsi" w:cstheme="majorHAnsi"/>
                <w:sz w:val="19"/>
                <w:szCs w:val="19"/>
              </w:rPr>
              <w:t>Lunes 1</w:t>
            </w:r>
            <w:r w:rsidR="0064359F">
              <w:rPr>
                <w:rFonts w:asciiTheme="majorHAnsi" w:hAnsiTheme="majorHAnsi" w:cstheme="majorHAnsi"/>
                <w:sz w:val="19"/>
                <w:szCs w:val="19"/>
              </w:rPr>
              <w:t>4</w:t>
            </w:r>
            <w:r>
              <w:rPr>
                <w:rFonts w:asciiTheme="majorHAnsi" w:hAnsiTheme="majorHAnsi" w:cstheme="majorHAnsi"/>
                <w:sz w:val="19"/>
                <w:szCs w:val="19"/>
              </w:rPr>
              <w:t xml:space="preserve"> de octubre de 19</w:t>
            </w:r>
          </w:p>
        </w:tc>
      </w:tr>
    </w:tbl>
    <w:p w14:paraId="5F9AD7E2" w14:textId="132928F4" w:rsidR="00EF3202" w:rsidRPr="0026056A" w:rsidRDefault="00D97FAF" w:rsidP="0026056A">
      <w:pPr>
        <w:rPr>
          <w:rFonts w:asciiTheme="majorHAnsi" w:hAnsiTheme="majorHAnsi" w:cstheme="majorHAnsi"/>
          <w:b/>
          <w:bCs/>
        </w:rPr>
      </w:pPr>
      <w:r>
        <w:rPr>
          <w:rFonts w:asciiTheme="majorHAnsi" w:hAnsiTheme="majorHAnsi" w:cstheme="majorHAnsi"/>
          <w:b/>
          <w:bCs/>
          <w:noProof/>
        </w:rPr>
        <mc:AlternateContent>
          <mc:Choice Requires="wpg">
            <w:drawing>
              <wp:anchor distT="0" distB="0" distL="114300" distR="114300" simplePos="0" relativeHeight="251658240" behindDoc="0" locked="0" layoutInCell="1" allowOverlap="1" wp14:anchorId="2D14CEE4" wp14:editId="0CF9E082">
                <wp:simplePos x="0" y="0"/>
                <wp:positionH relativeFrom="margin">
                  <wp:align>left</wp:align>
                </wp:positionH>
                <wp:positionV relativeFrom="margin">
                  <wp:align>top</wp:align>
                </wp:positionV>
                <wp:extent cx="1828165" cy="971550"/>
                <wp:effectExtent l="0" t="0" r="635" b="6350"/>
                <wp:wrapSquare wrapText="bothSides"/>
                <wp:docPr id="6" name="Grupo 6"/>
                <wp:cNvGraphicFramePr/>
                <a:graphic xmlns:a="http://schemas.openxmlformats.org/drawingml/2006/main">
                  <a:graphicData uri="http://schemas.microsoft.com/office/word/2010/wordprocessingGroup">
                    <wpg:wgp>
                      <wpg:cNvGrpSpPr/>
                      <wpg:grpSpPr>
                        <a:xfrm>
                          <a:off x="0" y="0"/>
                          <a:ext cx="1828165" cy="971550"/>
                          <a:chOff x="0" y="0"/>
                          <a:chExt cx="1828165" cy="971550"/>
                        </a:xfrm>
                      </wpg:grpSpPr>
                      <pic:pic xmlns:pic="http://schemas.openxmlformats.org/drawingml/2006/picture">
                        <pic:nvPicPr>
                          <pic:cNvPr id="4" name="Imagen 4"/>
                          <pic:cNvPicPr>
                            <a:picLocks/>
                          </pic:cNvPicPr>
                        </pic:nvPicPr>
                        <pic:blipFill rotWithShape="1">
                          <a:blip r:embed="rId8" cstate="print">
                            <a:extLst>
                              <a:ext uri="{28A0092B-C50C-407E-A947-70E740481C1C}">
                                <a14:useLocalDpi xmlns:a14="http://schemas.microsoft.com/office/drawing/2010/main" val="0"/>
                              </a:ext>
                            </a:extLst>
                          </a:blip>
                          <a:srcRect t="8586" b="8586"/>
                          <a:stretch/>
                        </pic:blipFill>
                        <pic:spPr bwMode="auto">
                          <a:xfrm>
                            <a:off x="723900" y="0"/>
                            <a:ext cx="1104265" cy="9715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Imagen 5"/>
                          <pic:cNvPicPr>
                            <a:picLocks noChangeAspect="1"/>
                          </pic:cNvPicPr>
                        </pic:nvPicPr>
                        <pic:blipFill rotWithShape="1">
                          <a:blip r:embed="rId9" cstate="print">
                            <a:extLst>
                              <a:ext uri="{28A0092B-C50C-407E-A947-70E740481C1C}">
                                <a14:useLocalDpi xmlns:a14="http://schemas.microsoft.com/office/drawing/2010/main" val="0"/>
                              </a:ext>
                            </a:extLst>
                          </a:blip>
                          <a:srcRect l="15549" t="5225" r="17599" b="7705"/>
                          <a:stretch/>
                        </pic:blipFill>
                        <pic:spPr bwMode="auto">
                          <a:xfrm>
                            <a:off x="0" y="0"/>
                            <a:ext cx="685800" cy="95694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17BEE44" id="Grupo 6" o:spid="_x0000_s1026" style="position:absolute;margin-left:0;margin-top:0;width:143.95pt;height:76.5pt;z-index:251658240;mso-position-horizontal:left;mso-position-horizontal-relative:margin;mso-position-vertical:top;mso-position-vertical-relative:margin" coordsize="18281,9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v4hoYBqEAAAahAAAUAAAAZHJzL21lZGlhL2ltYWdlMi5wbmeJUE5HDQoa&#13;&#10;CgAAAA1JSERSAAAA+QAAAQsIBgAAABtiIDYAAAABc1JHQgCuzhzpAAAACXBIWXMAACHVAAAh1QEE&#13;&#10;nLSdAABAAElEQVR4AeydB2BUVdbHz5uZFBKKiIgdsZdde0Mpsa+svay9r2VF1wKKWNa47qo0sfe+&#13;&#10;+9kQy+oqFiAUEQv2sir2CoqgkJA2877f/715yWQyM5kUkCRzYTJv3rv9nf8555577r1muZDrgVwP&#13;&#10;5Hog1wO5Hsj1QK4Hcj2Q64FcD+R6INcDuR7I9UCuB3I9kOuBXA/keiDXA7keyPVArgdyPZDrgVwP&#13;&#10;5Hog1wO5Hsj1QK4Hcj2Q64FcD+R6INcDuR7I9UCuB3I9kOuBXA/keiDXA7keyPVArgdyPZDrgVwP&#13;&#10;5Hog1wO5Hsj1QK4Hcj2Q64FcD+R6INcDuR7I9UCuB3I90O56wGl3Nc5VuNP3wDlWslK+udu75v4x&#13;&#10;ZM7qtRa7fJzN+KDTd0yaDsiBPE3H5G6vWD1wng1aO2yxAY6F93EtNihkob55FrYai74L2F1qe//n&#13;&#10;1ufaCTYhumLV/LevTQ7kv/07yNUgQw+cb4OOC5kdBYq3D1toZUWNGTDnI5BXW+3fHMt7IGTRG8zc&#13;&#10;fJ4OG2Uz386QZad7FO50Lc41uF31wADre0++RQZEze0SgFtiWwHQW9RiM8fatMdesi8f2Nn6dnMs&#13;&#10;NGYXW7fb5rbKK3Ps+5gfs3P/hUnmwvLogVLbPB+pNGSEDfr98iivo5QBoCsZcyO3A2g3bBmqaPDA&#13;&#10;HWPTb3LM2Zcb/Ve24hcusJLtGsbunL8inbPZy6/Vw6xklbBFD62w0MkQ5NYQ4BcjrGRStdm1461s&#13;&#10;7vKryYpT0lDbvVd3qw5dZTN+bOtaXe336f4jbPAp4P/fF9igB4ssNKrUyirbuqz2kl9Oki+jNzXS&#13;&#10;BmwEof0TY9GcsIVvQbXcDmm0MGrRwwH7kgKLPYlUHz/Mdu67jKqwombrdLHanaPmvHi+DT5yWVVy&#13;&#10;lE27A/mPkc62LrfYxFLbtmhZlbWi55sDeRu/oWE2YMAFNvj+mIVeA9gXoT6uI3WTsaNKCjkW+xpp&#13;&#10;c2Gt2b48C0Us75kLreTqc63/mm1clRUquxE2YB2GK0Ppm2khcx/FOr4FzO5+7j1x7jIawoy16Z9X&#13;&#10;WtVxjrlrLrRItxWqQ5ZjZXLqeht09oU2oKdr4SNiFuPbRkQs1F3AZnqnUe7M63p9LgLk4dnnIfHz&#13;&#10;LHJegeVPQo1/OGrVt4+1WfMbJWyHNy6wXQBWeFczRxJ7zzxzeonV1RvQ3B9Qqd/ON+chxs8TYvbz&#13;&#10;mLH2TnlbNrWXdQmVW7QSSzyvpnOGHMhb8d7Pt53XD1necRDtsXkW6ldt7uNIjUgqcKcr5hqb+THP&#13;&#10;Th9uA88kj38yMXTIhTbo0cVWeetN9uqCdOlW4PvOhbbrNjC8wwHwgTC1DdFYYHcuTC/R2O0azHAt&#13;&#10;4n1Ua7VD0GjGhKxnGUOcv6FqP9tW7fvFqqQtMZGen1h4W2XfLvLJgbwFrwkJtRNOGacgGg5CJe8p&#13;&#10;VVySm9BiQkJ1rQQEE5F81zCGuqirFb040gbfE7Ml942yOb+0oJrLPclwG1ASsfDlDE76852nfhG4&#13;&#10;6w3gDaukJ3TY+V/Zmg/jxPInjGQHu+ZciUp/ZK25F19j07+mX1olgUNWQHfGyKbzhtyYPMt3P9x2&#13;&#10;XnWY7bIPY8j/AsQZgPsk1NCektpSPxX42wpicgqQeO5YK3vvapuG84d7S8yc0a4VT4Ho/zrc9irO&#13;&#10;sqq/ZbTBDD0GUYG8xH5JVyH1HP24VV+bP0RxRtv0x3BsKaETv0e1fw7D3F/o05wvR7oOzPJ+TpI3&#13;&#10;0VFMgW0Ssdjx4PcYpJKmfLZWkoaqp58JqjqGNf76P5v1l1R5SLGaIBFl/cQ9GIozVpI9YlXHAPZb&#13;&#10;aqz6ofH28tIg3or0Tdtr6lledjUTV6SdZ/L1NB93lL0orWUEBsxHMM5dibq/lfLMhZb3QE6Sp+i7&#13;&#10;UisNAahdGR8+GDYXK3n4QohtLQiyiuiVLQFximKSb+VxA6O7HygPyW5I9mkvj7Zp+zF2vZvfd+RZ&#13;&#10;XhnW+BPkXBPEbc/fGubAHHZF1d8hsR3jbOacWqs5EC3pO/oi8VGDa2k/DW4k/ci3qKM4MavqtJwi&#13;&#10;B/IEotBc6nAb9KdKm1oGviZDXEfw3TUb1VPZQG3pqTGhnFSXpEWSu3WSHO/sMJnVmeeR8p8h3V8k&#13;&#10;3qXEO3aprTJN88ylxjC4nQcMcHm4o56Rqhn0QR3jS/WcfskIXt4dXMBt8XtJVWZ7u9fuCaQtOlwO&#13;&#10;KUjr45aY8wdUxz4hC6+P00pgTMu6CCSGxEqLCApihdBdHOH8QCa8GwRQPPC8mDn2mjE243lu4bI5&#13;&#10;8ADqPAxHj2MA+uF4dC0J4rbku5Q5/HIbxGyBbU+h25DHujC575gIvG6Mzfq0JXlmm6aWvqa9B51v&#13;&#10;u/19jE2pK6vKCsJ5MLts88nFS90DnRrk59vAbRj3/RlgHsb01SrVFv2Jbpr3W4wBAbjU70SpFUGR&#13;&#10;rQO5/zwUPHdH24wnzrKBLxWYM/0nq+lO2maDfITt0YN5+W3Je+9yVGaY1GYAuzgM5JB+LP9wqFDk&#13;&#10;0BE28F/MJtyCE88XlJM20I/8b35QIuaxu9VY7Z+5HBnk0NVqYJph7By50Joe6HQgh6Acxtp7QMZD&#13;&#10;kY5/gKALmK7xDGkQU02LqLQ1byCelnIZk7t1jiAALIx6XqeuA0BN9AYg91J1Ze63xmqWou5mXe3z&#13;&#10;rWQ1fOl3qTVnP9eqB1POukx3eTMEjPspoD4rytQvNAinD3V7nH6bUmPutZraSt3keqaU+nn6u2Ks&#13;&#10;9P/xGDrHjbMyMVt+d6Fh1a0aUjqWTx5Ry7fiur5MX4uO+aTTgXys7VXkWuXdSI61NNaGaL03K4L+&#13;&#10;bYOTBzXXqesAOkKN6ggTA1Q+kKsbs6uuaB4YlZoO2nAhYk4JMffXhgvMSq0qtQEm4oFb/ZAhVAOU&#13;&#10;s2utYqWw5Z2Hd9p/MUpOgjnc3JRkz5Bno0eahuSdrA4gj+bhdYrgWCUADeXU9Ua91bwbnQ7k5QbN&#13;&#10;IiFl1a2XWc3rtGURm0o1mEJDy8Dw5tRJbgAOLuun2JqqA6626zELjcZi+9LSXdBYvA0XBGdJzYyw&#13;&#10;bph5rNIWF15nr3zJbc8NF8l/Pte44Q5+Hvl75Rgrwz219UGaBOHUU23bO263ORVVMDHm0VslyVtf&#13;&#10;q/afQ6cDeQXjPG+dSBu/u7g+AEGmt+RSMPqsWwfcpCpoCi1BUkd5N6E6LJI/U2r1hrmktN7PcwF2&#13;&#10;gYUPIdFeSOkdkN4aq3vMLO6RlypZk/cS/b7jbrinaJUdi3DOJfdn8b8/PH6/ybwyRZBmAag3627F&#13;&#10;+xKPefICLejJfiySInNZ10XkXcRDO2nodFxyqdUKa3zaPgDCRvnqBoSLqZy1V8yzI503TlMy6nm9&#13;&#10;pNaYnPh1IGeKSZJc8/RpA+UcWWCR0YBbEtxbJONrLG1P31fhc4+H2l+o04MYLy9KW6lmPlB/QZRD&#13;&#10;S/mKLxtr1KfNyTIfl1ZlUGG/tn0nNKciv2HcTifJl1dfy0IN8WPIilajhr6MWvsAUu91IH8NziwY&#13;&#10;+GL3RK3wybH2vGdsw5rdYJ6cekYg9jqpj0QrAFAJkr5xSyDmqDzxWiO1G+ea+Q5GvMlRCx2kWDC5&#13;&#10;VgNJdYfB7VJuA/vDGt/D8tDpBFHmHm/+004H8jAWWxYsLBPC8cfRVghgmeB232SufQKGo6fp5CUA&#13;&#10;fTAw+Btz8Fj1o5sjtU8OW9UwxrVPYvy7h2dIHLdOUpNO6nudJIdJYIBy29ydlXrwTwtF0uITlTk/&#13;&#10;bX/RVu244tER+aTNpDmkKS0GxnFmtZUPZQVZzvDWnM5LETfty0sRN3crRQ8IIlLF9QGk8yD6fwDI&#13;&#10;HRHBByLL/xey2CUAfA7P7wXI+1aYUznKpj/CIpS9Xasdyr11UK//A0r2gkmsEhRBPmJGAjVLNwds&#13;&#10;y48BXK92lu3ojbODeC39Vn3j8+E/A/BPyKeOoTQnzxq0C8Bdp3E0J226uP50mrsfAN+OOBnzpu6e&#13;&#10;tS5dXmg24mFW1InH5J1OkjusL2ayplXMTVSjcbYCxqIFfF5g39BHq6x6ZoEVboboOYVHf+R7DY0w&#13;&#10;ZVCSGko65rSr66TdaHtpNvFma4qLVVcP8DmTLaEGEeFuiLcb6v5AVr0NhIr7g3VNqc3oYoWTtUcc&#13;&#10;Su29eLvNK8KWhyNPXZ6qUxaBCfjYBOI9DCN6tcaqFjA9Npp8zmyJqk/hzS0/YxWVGf3LxLbLmF+/&#13;&#10;0mdPn6R/SMo87JUMjdwllp8xXsYKtfOHnQ7kLX1fAjbSFe7gFAK4csDANkbGTi7u63iDrcrnwHwr&#13;&#10;2BNw/jmfuV2JxUTA+Ok10d0YkHIuwWf+O4jxP+SNg0roSa4x0uHXCZPwp5Y8Yh9J/otxZz0V1jER&#13;&#10;w9RX1KkXGoDXLP5mHLMrUrweteR2CbubSoJ74QIb8KGsCM0NbP0QE4iam66p+JLmhP1UY9rYVPTc&#13;&#10;8ww90OlALgcSplN8VGToGD1SJBnPpIhDdFKd34D07kBFfwVVmvXdoSHAYgR2883kNca8bhmp8EJL&#13;&#10;62/tYv1upF5qRRnWt7UB2QGAuCBO4Hx7wKZYvy6UF2JV2jv8PPNs27EPWsPh1G0VmMCjMIl7AMPK&#13;&#10;2QKCesOs6gNz6mJe9TeacUWqOHfIrDo3I8sgquwQwXXuu4U90OlAXmhFGLhiWkiSLsgBA8hKEkcr&#13;&#10;AdpsgMfZO7EypPNC7h/F8tM7Ub63IR70LTkrt1h/SMuNNFkLQK6bqK7XV6BQ7wHXUcOCninUGwxx&#13;&#10;TplHzOtLreTmcnP3ol4nIdEHxhlEpkxSPqN26WgBk35UlW8yUH4jBtZkomUcAe97VKeQ09UWpHkv&#13;&#10;y7gCK0D26V7sClC15VsFX1q72raXYzdiM5CID3M9BQ0YV9PIAMar45DYsn4PgeJl+a4Dtq6zDLGK&#13;&#10;FJJcaaHAjADxbeBOI32a1WcyTD2jDwtuLmdnlr8FDEf5NiOkowVHc83p8sGA11TV0yVdrvd/yY3J&#13;&#10;l2t//6aFOd68q2xYvnIqqS0WjzT+HKg9iDS6k2188SHN34X7o9iOaBBW6B5iAkj26SSsRrp7IE9u&#13;&#10;CEBMC4Z4XLeL1WQEc3KezfvtLG5e/PrYjKtRBhrxkPoIaa5Y2hJFh2mq3WlS524vjx5Ix72XR9m/&#13;&#10;SRlSPTlbqxDJjCSOLQKwz2PamQiIP0cFXxugn1BgBWfyO+7r7VvGBfJ4SIkEPfXHw5lGAkEWy+ab&#13;&#10;dtRVsrklkLA1tNDicptbz1z85vdAa15s80tbAVKwfLEKqTUBy/cHSOrXmARbizHbwSB3T36jl4a+&#13;&#10;FMATLeMJ1c5IzKRvCmWYofOWmSRHk6AKLQ4dkhbwYmA8EbUeVtCavmlxp64ICTvki83Usd9a78X9&#13;&#10;bP7DvPFDkXznhC2C9A4GxO43SONoemoQhlPj3E/TeMycVBf8PvFyTQoaL/Ii0hebFD/dTzJoTR4t&#13;&#10;ogX0HNqTUrlJV83lfr+VzG+517etC2zRi23rSizP/Prat8wrRx5mZVVPSetAYvuGrdbVJC0HiGcL&#13;&#10;A8Fyl/okD9I2CVCsB6k5TOuq7aXGFqEl5i0KVLw59fI4ZZONzbImnR3A2XTTis2Cs2lBy+LUCNz+&#13;&#10;GLplGbQkFQQZ024uLUmrNNS4OWDKuhjOYZND/+BU029iPr4FPevs0kaMV57lYO40udS2Tcg8N897&#13;&#10;ZgyzbPqtbeq/7HPprCBvUc8CUmk+aakT6YSFOjVBKRHPUddXjK2B4TRaWKIjjbZlm+cJ2CG2FttL&#13;&#10;EYianjHJgw8i0vKztP2SmKcAR9zxGDx/zSpBYuIWXLNnvlfMAuuSsnEtyLLdJcmBvI1emU+wHq2n&#13;&#10;JSZsACzZiqR93kZVyZiNCuejye2r8YufxR4xs5hG/COgS5mOu+xUsTT1Q1JIyvPQuTxLkMMocQ2u&#13;&#10;nkPSB+UluDxCZ1fpcyBfHlRWV4aDW+vitICpi7aML2BIbHUcOhhw70RR+YFdIrlYn3FZLUBO6xMf&#13;&#10;98X32sTMhO/2l5xR0u+ohdnaKjoev4OKeBlJMXI/27IHciBvo970kdu0M4xrhY3G5JreIX2j+8lV&#13;&#10;a2pM3hy3UgFbY/BMHAcJqCrML7RIU042offtsKx9WlmYm88KvI9o8IRlLc0jxv6XWWoZyf3dUX7n&#13;&#10;QN74TWai+8axs7gjsCANBajw57ZGRRZJGkURpeJR34Tgy2yEapRpEzf89eb2XNx1NmVsvPbBqhs7&#13;&#10;LOXTzDdR1schzZc20ajMmTTxtMrzXbdoLy3Y66QhB/LGL75Jido4SZ2oEL16xCQPOXnVyW2W8A3e&#13;&#10;dffwfdt6Nn801uw1dXNFDmJKrNj7ImqRGzLVs9Bqi2mw+yebwCqW1EbHdOnZPONddIlHl7U0T1d+&#13;&#10;Z7mfA3nbvmk5xRcK4BD+p2zrdAv0z5nbsSNgA6/S2dtT3Gr4xT/H5hAXcs65t1fhyiuQ5ddnTt5h&#13;&#10;C2+xDu+g8Tbl20xdhM/B+rRtkeK0ZKqKdfjXMGyoXJbSPFP9O8OzHMhb+ZYDVVySj/ADasAoRrv7&#13;&#10;YIE6kmH2G1itT8Qg9TS7vtwC8AcstLwzIOqjAMb2KPHTOILomDdsKYP5+tNSWlmlFiWXxhEfUnyN&#13;&#10;1nEx29KVcAYaQM8csAMMhDFojXuLAnu2v0UfPbaspLmm0GAgnZqHdDqPt6YoEWoAi5mDKCauhst4&#13;&#10;9SMq53QWt0yDltglxt0QUP+F8eZgdnDpoZxk4AI4uqwtsqqisTZDoDiETRz3YaR9UR+LnUL63oqw&#13;&#10;PIPPoLS6zlsTz1ZUzn3U9LGxNmt+NvXgEARtZq493s/JJn66OPTMWOpwCM+bWE+fLoem7rux77S/&#13;&#10;ZicNOZAnvHioQISAEBaMG9KE7nBPe59rB5UFnBnGstPYFAj0JyTZJnyOZlpoL57tAwNg+6fkc8W8&#13;&#10;DBqszR5l054ttZIXOKnwRDaiGIu660VK90cHDaR71oL7GkDPpx3PU+d72CtuRiYDW6r8e1jR6fTJ&#13;&#10;gu42AwbR8sD2V2+yFv6JiEUOxxDXrIx+aw2oWZX9jSLnQJ6h4wVsf/MnzW/FcMd0ZmIjvwPCBtih&#13;&#10;jVi99ifi6KQSTwJBnpNJUolUYmuo7EIcWHdw1vjZIHjzTEDPYgotM5eIV0njbkIlDOqsMTZNGzo2&#13;&#10;Owy3wey1HjubPPYvzWL6r6kCYGBjGeZo//Zm+dDzTjK2GS2DCE1ObTZVvXb9PAfyhNcH6XsEI1Vc&#13;&#10;MEAaa7/0V1Brp/CA7ZbccoB9PNJDG0kUaZYZIkIV5y4piNMUNbGVEqcdJQV/jzcJ1kaPkmI29TMG&#13;&#10;5jLnoXrSpk9p03O08xoNGao5z2y8lc1tKnc9949HivwVY+JutP2EcTbzg2zSNRWHefPX8cB7ErvA&#13;&#10;YRo+ZB/qbRmciLpKrS0Nx7fGimfhHX2cuVOyL6xdxsyBnNcmChCwURW7CMiAeyYAnso1O6hqg0Vn&#13;&#10;Hz4YymwWUGZ7ZCuMj7EbvHTiEKUtwNog2zb9obbCkhYhwYcOt5JbIICLCs2dwkmlD1VZ5biGAPGL&#13;&#10;ZpPIfjA1Hb3E4Ym2DjlMJY/dxtn0HxIrR/vprpYH+hZp7h5ADllJc2k9FLg6zOFw0uwP+yqJWEHt&#13;&#10;BTboIo5w+r/6mrixNaxbq+pWn1f7u+rUIE+Q2IsBtsaV/8UA9jXEhrunuzvw34a5blzUAiXaZcMJ&#13;&#10;hz3fGu50Grx2qEgnkQpHK3hwQ6WMRBgqcAyRHTXMBm+PofAS9nSfCdhvZ5z+EO3fiGHIrrRnR65Z&#13;&#10;nut+TNyHQ5b33FU2eUHqBrbOGWe0zXgVhsJMROjgbKS54lC/c3mP/n5eVIp7t3PvdDSUfassdh57&#13;&#10;3lVUo2t15tDpQB7f/qkLQK5gDP0q32WA+XukQF9IZmfGxb3zLbyrDEC+Ku6rjvFxbEZaAd1NARwO&#13;&#10;UNti4xnMpqn8M9bPf6gsYrFSkBtEHmfT2CHHDgDgu/J9KdN9w3iIGq7ZAmcch0a8Ot5e/jmIvyy/&#13;&#10;YaJX084hlFGYZTkRGTkV5HzEMGJ2sUXOrrDYP9j//nne9yM8qoWhNc+i5+XYMf50OpAXWjcMTjUi&#13;&#10;JMbXsTUh4r2g922w7CKxo6if7keSEAJ4cwPSjj2aM+LQyYsvfUzMW9M7zLWl3xLVi6yc2+asbnJS&#13;&#10;4xo1cLRNm4qDDj7l4Rdwhznkapu5MLGey+PasZovKf9tph93DMCbfbnqo3BXAF1JmuHDbcDT7Pxz&#13;&#10;LcxqVdq1OuP+77LPq+PE7HQg5yA9nfO9F+SwE0YeNv4KjGeeNJAq3uJAnmi9mVHe4szbNmEjgAfZ&#13;&#10;Ry2PY0RjqBuaKlw2AWa1VDnL4FhpvdfBELgF3bYTlcLu4W7Ko17NB3hQ11gdTY+1mWVnWMmAYnMv&#13;&#10;xcH4BYYCl4/lHLogZmf5ruuQztLgWqsuYj9ljTMLGHu2WbPjOUmMpxHlXgyn1l8V1WblJmYEw/L1&#13;&#10;1sSbqa/TNpy149WFzAAgTZvtmEKmafNNqAZr2WOnYSxbh1NjtmGYtB7TkUW+1Z8nRBTjbXnwToOt&#13;&#10;S36zleGGYCMusIHPU8ZojHJD8GC4IFuHn7qM2vFFi8eH7bXN2ngQIkJip8FiKxoGaTbVnw4Squ0L&#13;&#10;jtcZIm4NOrxc0G44O93lqKesx8R1PYYmk1H6xytXQBmX8DmO+v6OxEWS2joQQt+tA7iqUi/J6yrG&#13;&#10;BUY9fBiiJVz+wuGOzCYM2p/6LLN3kVj2b33d6SQ5llhZr1oNhtQvTjshiXBWeNpJK/HLrbq2Byo7&#13;&#10;KjTTielDqR3G+W3z+tKVqNqhHfjWMcNbZeOxlo3lPH3JTT1Jz2cZk2td/NnnW8kfqO/taBPvmk3/&#13;&#10;vKkc2/vzTgfyZfvCvC2Z0yJc6A/2HEush+ZwOYY4C8bTNoa3xLKTr2+zObUQfw3j8vzEZyNtYO9a&#13;&#10;C22Cer0tFvDtK2z+lrSnH2PdBFVbcjiLZiRm3AbXMrdJ3df6dxyTdsfIdm8mIxuLYibRRnwgONCm&#13;&#10;E4ROB3LURAausbaYi0pBHpLkaTHuxU+lrr9vvd2+3gK2zGnbZgotXo0UtdctauCeb5wTZc4W+JOv&#13;&#10;xe+dubtd1JyNMYr1YRbCA3KgWEvFXp5zU+qhANT6VvnUhZNwbG7Ual4H7ESJPI+b8F0/svLvXt/S&#13;&#10;3qC1pVYSKSdlKobbIGIH+dHpQL4s3xvUFVfXG5cigkRy5CNpNL3zG4eGOzVdZLv3ASAb4yewLbXE&#13;&#10;KGlbASVcd0NhSUgBOgC1xs7LMwSAVj2kJaDqYy5wv2aK8z10hteYGX8NBvRBd5v2bWnchx7mhEEv&#13;&#10;dHkfs8NHWsk/rrKypxPrLKa6rs3DHzak2ZAOH3Igb7NX7Kmp2gW1zuVNBBrfQkkgmUdRbxRa6OTz&#13;&#10;becHWKv9aZsV3YyMfGXa7TbcBh4BcAC0s10tAOe7t+9MoilFf8j+W0tpjd0B9k/8/Rggz6FWrwH1&#13;&#10;t4st/Blz4bKapwxjbMYbPNgPsB8C2P+G99vJtOWy+BLfII3LHLoUgw4fOh3Ia9BEI6Zl0G0fUHGR&#13;&#10;fGxFikD3JZ/7OdN0LwMgPMdibIbmaA54s5DlTxxhJa+ztOVWLcyYwNZJgK7VFaL8Jgf2Um4JW7FJ&#13;&#10;w4P1UhrZyL/fWkoDRK2MwxnGfQcJPRtAz15qVe/dYK/82pLOAewTj7UtJq1hPYcyTHsIsE/izVx1&#13;&#10;lU34kTE50xzR9Fa6lhS4gqbpdCBHWmln1DYFucDiG308AL0Lsb4E4LQxBB5wtjXfpwF0xrR4mVje&#13;&#10;OlFbamwBdTI7w9zBNlAQtd2uuE3RCEDMKHmQWjo/PavwW0hp9ZP/z/Mxp57uPAD9EQMAJHRoNv0w&#13;&#10;Z6xN+1wN0Lh5KY4xBVZ4OODcjXibwaCGsuptZlYNjEf6l73DdLyNHmEDHnItfGnMQpPJ7wbyY81/&#13;&#10;5v5sTjkrctxOB/K2ehkiWH1QKaFRucLaO0jrGUhrTODOTkihCyHodRQHggq4CuPxWBf8wLWs8+9n&#13;&#10;2Y7XFlnBkcS5mN8bNuVKi4bQiBHIa2yxrbwBD3agpOMov62a2Kp81G599E/th6mU8/0Z3PVt7rzC&#13;&#10;9WsVFnk/7qwCqHfsXm6FWyJhDyfNLsw2MDVnaxVxKulSq3mX9s3Ckn89TPErWvhgpYWeu9bKFmVb&#13;&#10;yVE28yvinoLGdAD1ugPJzmwBr64ThE4HclnXa1vgNCJiJeAsZyxuMRxG7H1AiQQy/KGdVfneHimx&#13;&#10;ERJ9GxG3ACvi1kfBS+1d1f+Jq6G3nWUb3Ftoa84h7eaZgR6rLrVSxPWLG2A02p6cBrG/c3+sRxvC&#13;&#10;ALz9jSShl3dQ34j7qN0KLMOV6x1TVDoeWn3kvAKc3mQHmK+9CPy5wErW6mrRPQD1LvzckXawu471&#13;&#10;xmedHlO/+ct/K61mFsc4HXylTZ53FtN4XSy0L6Vwhrw7EsCzJDj84Be2ymwNeUjSKFxsu61ZbbGt&#13;&#10;YSwDeLgNb2Jl0r9NP78Jx62rT6OEHehGKtrrQM1r3BRZkmus5j0Ib5U6+Uo0ESq/4fbu5xCad/if&#13;&#10;7gWGM55xrLHdA/nh+x76iY5bHQDvRFLGtyEO2vIsvx+RZgPuNbLaqqNJX8Fc85YpNmhwIPbXxSDS&#13;&#10;gTyefgrZdOd6M0BdpHsBI/FZCTeWcVCZ6pd6Ke2N8n+h/Z/y6C3q8SpTU68X2tIPS20O2DU7zA4L&#13;&#10;r2ffbRKzPPmmC9Q4zrhoH6Guyqe+DfWtkBEQe8YM1rgflmqN+wjbdXM82I6gNntTHznvPM5pLk8y&#13;&#10;+8fUWD4M0CtnC+rL2h8Ho6fzBmVrGPXmaCv7RvXqLKHTSfKmXixkFga0ArxA+aUIDUKZwTXeUtrW&#13;&#10;yTkGAtpe/tYieIFSVmBd86yeSr3f2f1RoguaiKo4AHs3RROsVObyCAGgBcY4I6vl+2tKf59+YIlq&#13;&#10;9FWWpr59pc34PqiPtppeasVb4Tran3r3d2z+VkjcvhAb5uwA1Oq71HPsYqz0+1Qs6n8C4D8F+SZ+&#13;&#10;j7KplG+XnmAl/1zVojAOZ2S+uVegbL0D0xCI36LGj1PCu53JTz2xj4LrTgPyUrTJJbYFErcaq2pD&#13;&#10;MIqAAZCsyzKUfcm3jtt4hU5iP3D39xDQGcT5HVDGDdLdAmkQakuQXU4BlKWhQMawrFVxVSIAtb5V&#13;&#10;HoBZCCP7GFDrkMJZ7AjzNj31ZdxF1KvveTZgIzQRVGJ3W3IYzM3N6L/Vtc2yGIMktUK2fQYDJU3t&#13;&#10;s+NsRkqAe5nF/8jZZZjtNhe5rz3sh5P2A1Iv0MENifE683WnAfkSG1QCQLstseqpXdj5V6DmtwiP&#13;&#10;s4Td9zENMaXlfgiAF/JkL67PgdD7Sar7KrQIFe9Tc2TB7sKn1WG47bwqc7UHodMeCcA2Saeqt7qg&#13;&#10;NBkEgK6X0i5tc2Xtf5tvrN2xV2os/H5g4GJ827eSE49H26zF57HAI9+cQ6nztvQlRsPY9fRNbYHl&#13;&#10;7c7RRB64WzolJ6bAe/gjPT6WfvE5RJo2wFw2hH08QbSPibgzn3F8FqNFaCOM2z636f+dIKWhEwcx&#13;&#10;7w4fZKwqtyllyJR7UMQfRXV8A5XwK4iYudjQPCTQ6hDVLpBWLzrjlwKL9OeIII/Ugs4RECDkmQAD&#13;&#10;adUY5OpIwPE/viE6eEhS0HOIr8GYnB1PR3exyPkCw/KW0rIsU5/5VOsj2vY6dX+N/ngbCfo51v+l&#13;&#10;YkBo11olxtDE2Y64v6Pv1qGP9q+x2jfxNfiYHXRY9y1AupUczbBlgUW/wyrOHLfTL5DeSd2Q1c94&#13;&#10;X5XDgLcYbzM/S5foQhuwHsbOp3knm1L3ajQHz9+etuneQzDrv8B48B1wbq+wLhNusGeznmJMV2Z7&#13;&#10;vN8pJPkSm7xfoeUNXGq1dy2y8sruVnQpL2tzAD4Y6G2r8TXEgPyJYm11f5RaKdJd1oEy8gXuZQFw&#13;&#10;MSV99E+tAQQVfH9Bq96h3FcB9Rxa/L8U41UZAQGIM4T2d5PGo75QXjC+aTiYMM88aDjGyV5ihL6m&#13;&#10;E5s0yiZ/rP4i7Tj688bUo+3selQ9T746Y21XLhuBfLjtVexY5SEMny6FWW/gDwMc7whmMQjaPLjW&#13;&#10;7Iyvrc9D/WzeATDxM4ps6ZkXWsmdP9viB26PGwSzq037j9XhQc7hgl0g0Mv0quDsSNg1GPv+Ohbi&#13;&#10;XRPCh0z9saLAQBB9pQ3Eyfg8bcI0DyixTfJTzQVCfRSCKSxA/SHjU7ztnFcp6L1KK/6qKWnGPPIQ&#13;&#10;+uZwn82JOfiaroxh6Cpj1Z8wCCQkf3XHXKbLQnLm8QLefP9mY45h1KVV0lyZUeIf+brLy5g/lL1y&#13;&#10;nhUchQX9NOqIjcQ3egbP9a0OzbMwW7PWnMG02kh+PqYPx1HtTS+d2dO6nsJedncV2ZJ/B9Z/nnfo&#13;&#10;0OFBnmf5x0KgWwvQEHuku1XhW+56XL+50hoCWiFcpAJAizGpXYyA2R/ePgXQTGE5rwBNzmCLftLc&#13;&#10;zRdLvdVZMQEDsNTzH0lztJw5XW2PZxj2nICUXU/SU8BHXX+72oqnBCgZZS/+AqO4B0n/94BBBM+a&#13;&#10;8+0NJsx2KbV9ulfbkuIac/AQdE6CS/dTzXzpnTpHXzMKHYM6PzrYp26UzXiO2M/hzz4YTeOvldb1&#13;&#10;RDSSe9nJ9X4NT1Ln1DHudmiQH4Y3GMR6GoTPP49wAwt2PQWv4O9RNQ9ALeBB3FEAzZx97D2qzlja&#13;&#10;kdX7va5sJV1q09BSWx7Y4XR/gLtL8vDB1w/s2vftfWddTl0JOg+wAPLau5O1A+Yq7sDOIMPlyonM&#13;&#10;ojk1i6frXW5L/g+Zrq2x1xDwM4E7yF8SHka0Vo3Zwdyr0wT0nOHGNL6mYQ/pT5yzWTp7BGvl/3SV&#13;&#10;zfhRzzti6NAgX9t6sdrQNtRLF0FCOAHIW/QuIXZJcvm+L5MgMAWg1rfARt01hfUJSvObPH4VSfZm&#13;&#10;uVV+2tJFG+kqXoIUh3Fc6CnJ9FQQxGCQ4h9VWdcJrHnfFwm9leql+gG4eXiNPaTDFwDhAfxWf+NR&#13;&#10;FkVdZmPa1gc22Qjvq/eX6jCLTNmrBQzPrkI1Dy8x54HAfTZIg4/8y1y/jNZxM040x3J9TfCso313&#13;&#10;aJDnc8wR7p+LIVTNoYowIeSWB5gEydtyXO6woBlSJEhyAR55buFoEmKOV44msZeYaX4nUDlbXvPU&#13;&#10;Kf3jmXqvzAzTGpT3B/pp+2QpLpUczeEmSWuMaueKESkgBQFe7SM3IAEB+T3EKeTZTDoIV9aQrPZv&#13;&#10;8RmluK0J2Uju5PzVp7RjPqzoclj7kO7mnHqhDUYjiN6b3JfU+U7afg0ntN6AQQ7h3/FC8M46Xsvi&#13;&#10;LRpmA47FEHMrEqEIP+iLmP26HsvsZwB+1bhK6MWUZOL3V7zwOrfWxE6RRINwyoi3PfeLE5/pWh0J&#13;&#10;oTdzCm1QKQcAcPRv7FUkNcYx961uFv6YtdKe2n0hDiZIsV1YmDGA51dDpFiVrTebEjIvnF3Q8cJM&#13;&#10;062Mb4DU3fWQb+vTxvXJZ20ACcA9JxztLqlpsgZBbab8ryut6neFLB6BHZXxWw5DBKeKem+DLZOj&#13;&#10;VmMvokhvk2ipl4GOaTYcU5x1JYmXVxDzoV56j4fpRBaVy9h7Z+p7Npcb8T2R93QnW0D9oGfUzNFO&#13;&#10;rgyKrtS+87rX0UKHluR6WSxN/Bcq2a+o649AcAW84N8y6LQPHyPUosqKrxprz5YGFSq1ksIKi26D&#13;&#10;f/2XUasqANhT8i2ykoYabOyA9518553LAe5/E6UO6SILLNozz9w1ONqoH3S7PvEE5r4wJYDsKi/m&#13;&#10;iB3GnS6ruOT04z6FH/2XBRb7hu+Dkdh3wATq6qY6+RIxepuGBvQhFvNwSIDVfdTnKXikfYB0v5V8&#13;&#10;X0gEuNLKmIWR61nU+7+0xgCnvLINAjj1+x/2gEPH20tye/UC3m+zuJilHWOoz1+R7i8CfNpfe6tj&#13;&#10;s768wEITSHcCcTokyBu8VK9HOugfiPFCCBtnly6lLZfk7hSk2Q5w/67J3aSOTJbk0g6k7uof41p0&#13;&#10;fef9Sg5PvCG+QEI+3sw0b8I4uz/JBwJAiDDUD8v4nUihU1GDb8Xh5DTS8tjBOSTKSS+ha8iPXVJi&#13;&#10;P5EfGys665CuF+WzCs2pAsALqN/X/J4L4c5F3f8C5vbdXFvt51QrteISlxVwoU1hQHXNUp3pr5/Y&#13;&#10;0Y113M5q5IlHoHnOJmoTddyvxiIzORHmXaTgQSz6eL0ucfyCPt+Lsp8TY1jWIb6gRXu8HXa1lX2R&#13;&#10;qTwMbbQpdCZtHIQd4kWY3KOwh+to1X6ZNoDMlOeK/KzDS/Kg83+x8uu7WlH/AltUWNv8LcWDbJr4&#13;&#10;dlnwHfJ2hhFgAMn3TG9pnloLXHCddSt7meOtgdbKLNd+eIwXsBug0bZRHsRkQUalPgqAjOFiHMA+&#13;&#10;lu8iwF0MsP8MDK+BKUwiz/sB/sdAcTL5fsHKq2/zLbqguRZ2rMtMiYU39RkJJcWDpCIS8T5ZnYfZ&#13;&#10;oKtxBGZ/uqjHtKjjh5w3Nglr/NmUPReAy8LfKKDmzy60/C/pk77LEugMx6RZlFVb5RGpVqwlV4w2&#13;&#10;fcC9M9iGa30OcDyDI6GuhzmwfDd8GPevS47f3n93GpDHvZwmy12zrdQXSTuIw/v4UtBdCBDL+KAe&#13;&#10;um/x7Fcgy9jX2ZHr4wHH2rh9sszSPvG3fBq0VABPthxDtMwLRy8cY9NPRk3+P36fIgMU5Z2IxMGb&#13;&#10;zNtF5X4OKpzeGgIcYXv04FiDYdS3QTZqF6BfHLbqG4fZzn3RXg4LmICGDtTtLg3PXRt0Mgkv5SPO&#13;&#10;1Cj4av6gMrSE45eVyh4H+FPMox8HwD0G2qgiaW7E99kbJo2DHniCRjCc6Xih04C8LV4dUhOVO5Qn&#13;&#10;1dCX1DYP8AFmwwfekKqhr6H3flxjnAuNQMptikTEZVYo8HCwFNUwERBsOOjsl1g3jXfjmDmRbYUx&#13;&#10;aLlsuOCexHcYgl6l2lx2TondwvhYTiutAnnMqk7iaN/1JaETg6Q4LquPjLbZXzCOHUO53RTHB39s&#13;&#10;AW27b4kN/qMUejZV/G9i2uRr+uJZ6n588v22+C2Aw3z+Dy3t1Ja6qg5Ddae/r6eOf2Wjxwfaol4r&#13;&#10;Wh45kGd4I5L4ImyNQXWFyskOoe4kCOtNrt9CzeVkVHcdnrKeOcQGBjJo2QEwAY5D4gmpgikgPwcf&#13;&#10;6fVFOiwIScS8lkvFZgC5hcRnt0n3NCC/NvkylRYaJMbC/aGAi9VW7gWc2rkjh/q9Up9f9lcjbfde&#13;&#10;GPPO8TWQ+nSqJ3WuZMw9fpiVrMIg4rggTlyFn4gG8RPS71z65F5mApgqTx9gfC+R3y/k26NhS9On&#13;&#10;aeqJ6ihmCCO6+VcrPyfRCNlU2sTnrFRjYYs9Sf9eg5MMU2kdM+RAnvBeIUJtpxwRMceJXe6OH7BX&#13;&#10;+izGbWxCEPoA4u8Bge3C8/NRc7cgrjcHLwIGfJ/xVYX6nfFMsKBIjD5sYuhUkxeeeUovg1bNsHE2&#13;&#10;6zXFOcNKuhZbbDLq+Q2AbSfi5CO9+jKZuxeP76SW5/B9pOI2N9RY9alY7tdJJcWp/1OyTgOCETCy&#13;&#10;VX0pLvBHawD8zcOthNVpsQ0YA9/XVLmM179lyKGjiD0m1VT8bJ7TT6rHaE4oTTtUaCqfcwA4/fkk&#13;&#10;70wAv6Wp+O35uXTDTh0EZ4HaB7ZTzfj5fxDz3Ugf+UofAPSuhhAquH8K7ipXEP9p4rL6KYT0tm6S&#13;&#10;1PpIbvO3Wf0J4/iadN8L3EEg/zoGwby+PG/yOGn0eb6fUh19ye/glBJ9nDptgbTdJEib7ffZbIFF&#13;&#10;OWcFEjpIp1qggdTCzK7RSi9+nhrEkeSkDjOusZlsGhE9j2fPZGPkIh6d4kzlw2Xrg98Hsec+tz6X&#13;&#10;kRtVan7gwIVNcMd7Er3o2o4OcPVOJ5XkToHGc9VWyxjb/QTPk1ko4zMB9McAp5J7O9A3Q6CgnSDt&#13;&#10;NZFC/BSIvd1iapFsKfsNsDYL5NpdBbX3YwDQVy9DwwJcLP/FvYX8lENMlDw3xZHlFBjNHWgO+1GH&#13;&#10;fAC3BZ5821CjCQDur8Q7g0/WId+qz8CqvnqyFBeQkeJTcPmczVj8z7TbW4hSn7F781DUfJxM96KP&#13;&#10;htTfz3xFnacHzCJzzMxPfSYU+5E+6bK+zZ/BZpAPUMcHr7LJ2AmyC0xbbgxT/o8AzrDj5uxSte9Y&#13;&#10;KYm1vTZJ01KaA/nAJril/oxUo6bkWW201iJPIq3f5yFH7cSgwdDGAHwIRHQ6srILxihv11SNqyU5&#13;&#10;ZRn2JVGTLq3NAnm8cm8jnfassuinGNWupx4/UA8Kchk6OCzjjDmA7yjqUQKjeRmiHuzLxBhrujVe&#13;&#10;Dj13LjuSjrcp3zZqbIobF1v/NbFE/0XaR3KgDHnDjCvFuWaJRc8MxKTaDvjn/moV/+lhzjDuv5d0&#13;&#10;GklyVg1+46TzLhxL4OxNuxo8a84P0ut9LCi28v2XWtFANI5T0aNOxbHlObQsfAte+ihTfjBP1jHY&#13;&#10;E7Sn0wBc/dFhQI4lemDIfrz+dYshdgdWn+9LQklDhrBWCziQwLWXLLFu7+Vb+RTIZTDgPhH5uSGG&#13;&#10;Molqqd3zkOQ/QtAiJt1qbmg2yJHQnyJRP0P93g0j2ldpCnyI8fEz1OkrasaQwvIh1IFI/bUo8MWI&#13;&#10;1Z5OOo1PmwzVFvkrWkzvZCkuNZh2v8y03Qs44RxEnC0D6SsNg3Lv0emrzI3TZ7FhTRaUEIF5aRnq&#13;&#10;tGPM7mKcrQkwoaIKKwzjLPQc+Twn+wDaFgbKyKP4p+tgi9viK80aFCOAc+M/MMqbRtv0TiHBgw7o&#13;&#10;ECBH8hRySuW1qKCskIIMINjEoDu+KhrG6eFn3EQL2Fw/nBdIahG8pARSJgoR8FGK5gfSh5VPcwIk&#13;&#10;vzrMZWIAcEnRXy22egHOL4CuCke2+WPteaz4xthdmofTG9fVP1AGnMk9D6PcJUBwImunr0lefJFc&#13;&#10;D3ZGWRcQeHPuyc8EPep+LWW4wznDO2iFvnHo+YUevJs+lo2iqtgWPp+cvonfZO++4oO8iZgZHquO&#13;&#10;fAojVuN53inqWCt7j6+zOHN8Nd76MbznMYB9Mf10Txdb/Jg2hggAzhu+CQZwo9J1ptAhQL6EsTMv&#13;&#10;dxttR+QHkUPD4N+JxZBQuqwEWExRtXloyF2yyB718U0S/QNJzUEB9vsKc//ISymgfjUALM/h7DaO&#13;&#10;9WFlmrsFKskleWwGgff4H6RpkG4/dp8tBYBvc2DE8RR3baYikcbn0v6eyVJckhrwv8t88xOMxQeT&#13;&#10;7wDK97KShOdwgicYp/8AWFjk4d5Rau9XZyon1TP6mi2n2qTH6ZOCOpAHZcUXnIzFr/+6lax4HxjW&#13;&#10;iRXW9Qz6lXl85yDKHgvA7wrid6bvZhPlitg5SLItJamzCVU+yKHgQFYlp3J86k6+ncVvCMtT+7OI&#13;&#10;WheFRR5PkG4M9b+UGp2MKsxmC/m7sVXT4HILsVeZi1Xf9iROn0I84eROyj2O7MUdxkL5zA2cRfvl&#13;&#10;z368/NDrMk660LbJ5HNCAN7Ex6TVvxs134wEPJe86zqTsqLcu0kr4gB4XxZ1sGSz+QE28h7TjxXp&#13;&#10;ej3bHGlDHnvSFKSKX2qlod5WvBrvdikMDQnvss49/A/ian3AJhjqtkuVrqPf6xCSHAItWhFeFOo6&#13;&#10;yzCbT8aMEe8bZoNZlmljguWR8fZUIZk+6mHFC/EdX6vSav9SajOGsV+ZNjh4UICltCPRYK5i+PE9&#13;&#10;fth/4v59qfoChjAMgu+eLMVRoWWL+AyG8gAq71YwjH3qx+KeZ9/scTb9NST8vwH7E83dUiqoS6X1&#13;&#10;+KbQylkB52zScuMbNcCOxLJWjxHTN0Xdrdt6jMnFgHYut6mcr+5sRJt6iAmqfzQkgzFMpR7lqOu3&#13;&#10;jrASXF/dh/FHeDJ55VxQ14723SFAjir2sz/91PTrYVUX7zytsOYZBu0WAJWEpPIkefNR7qXVwQ78&#13;&#10;TworYWRSpZCoyv8ozgO7GjX0cQDzLsD9PQTNLiz5J/O8FNX6AdTT/Yn/I5+vYRrfQOJfUDNJvqOZ&#13;&#10;UUjK3bdVAJpbtXMKTisY5SLeQhRF9Cvj3KR5deyXJQwQ9miUQZY34ptOfEh9OS5JvdXiEIG1ncPQ&#13;&#10;YQ1y2Aam1NfXaHwfAuUtJlXfUrXC7QYjLWXuf0zIKnWs0jGsdT+TYRDegs79XaxsVmkGomhxTVeQ&#13;&#10;hB0C5EwlPVtpUazMoT30kjMRkUCOQavhwumElwEBtIYC69TchCyzusT0R7mNnWmK8G7F4KX5fO1C&#13;&#10;iioaPWqMPXsdRC4j2V1x9ft0CJ0pKvcOWAGA1nltDnvJ26Z8s8+aDeCbLY4bNs2X4tHvw5Z/t7Zw&#13;&#10;ovKHBowg/uxLNjx8rMDKL6QRc8ZZ2f+yakzaSC7LUp2D0j5u4kG89ngkhs9VVL1n/Yv3QcrUek4/&#13;&#10;bYRhsufV9rz8Dx7TR8Y4BMMR5DJ2qQ2uusBsIibGRzviUtMWE2XKHv2NbupY2mLWaSPN5BjyoxaQ&#13;&#10;tDAApqSdE5qREQTV7DF5kD3qZUMEBg/4Bhie6sE4U3dP1djbtcKHASQHLHrPV+E8suvIQN55zB46&#13;&#10;x3KbM8hsJe5B2KpX4+xhDMrvbjmTEHco4EEr8IOece/+KpvPLhfusbBOXGtbF8hRy21blwmpBWp9&#13;&#10;fJBnzi4eZ9VqC62bGJOpwk+utmlXlGP7IM4o2kp/RSYh3e9m3v33iXHb+3WL0bCiNZyFErVjbNoN&#13;&#10;jDllGX5MROqRaUJFpba4VgXR+mhJeFR3ybMWUyFgbEV/RqmXXOfjWnK8Rktwa6dCXp00vqRdmzFV&#13;&#10;OETTakS9QcOUJGnWlXzWpu3b0ANY6kNH8bsouVHcAyhRGEDoVv+0FDsukIiqBNdMWoRv727FhzGM&#13;&#10;WNTVImXxKrX4CzDNlSGvxRm0MCF9EObFbJoquYYRAP6ZUTbtyFoL70ecMKxUmkuHCa0gyhWzD/Ct&#13;&#10;/pjx1yGMy46nhl+1QKon46EZDW2obgtIAiFEJlVbSMVlOnUAlCnLjdpiaE52Aj8IgIB7qP5iLLuP&#13;&#10;ocfnicxMmQj0kmAamwq4qTJWnbj/gH+Mb/hk6lfnjSYGSR7/1TPacBaF3yYmqjJbF8LfUbtF6pfl&#13;&#10;GeLlbdFUmeNsypf0CQZGHXfccUKHA3nwauDO9zMa2wXpdw8vGX01a8KqA1SQVzbfyh3iKKRD8Yuv&#13;&#10;g90Cyn8d6XUvfvLnAXMkRVVK91NSaPqKLBpiEpBqPj8SMAsRLCDcFQPbk6xQexjAexZ9MREBt67k&#13;&#10;DJVWXZHiTGeFb9AWVORZtxBFyWAL+PrGbmSDwx3QE1ZmRx3KaX0oth9/Jpd5Wb+J1hfp5SCmR5lZ&#13;&#10;qeC8/CW8w0bbe7VRVX6TbDqE4S1dz/lSyk6CWLUgYQzEmxeyQt4jOx+3Igho4o761j9JTICoNdPv&#13;&#10;kjE7jMQ+5OlnzAv/ymw2qrIjC/DvidW/hxVg0TUtYfVCKfryIivpTpp+pF+dTf9PBOfrkO9afGPV&#13;&#10;tu582GwiOpOoOMVEmSpzkIjOfMrUPm7foP9uAAPpDzz5hCBmZy284vC+8wDr1U7cIwiMveXg8thY&#13;&#10;m/oR+5KfStx1A1VdUpz2vM4GmDMxxgncb5Xas78GaVvzLScaDF7fUn/2WEusUWtybTqtyqI/d8QF&#13;&#10;tgT0zs60Bh6GvAhf+8KzbJ+C5EMjmi5pxYzRoUEedDlzz0+cbTu+nG9dGDRX5Xuzy8HDhG/ITv/B&#13;&#10;jCDsE6FALOkIENjuNKploFjI3J+J9Clx3gVQWuTyGSk4qij0K5BnrbWzNQA7DsBsSNzVMIpRrvYh&#13;&#10;q11SbrUDYDqsZXbWI+/Vys3tzmaIktZ4uLlvkz/rxl2knQPD0DZSTg3yGcub05vyVscHvyf3w9gf&#13;&#10;xqnq59uAw/Isrz+2iBeZTrp3qVUv6Wpd2H45ti15DiTK9nywJIe6qR2SagC6it9XKz2/h3pyTj8I&#13;&#10;Ygy051Z2jO3DphL70PoQZew7xmY+7UVo5R/KYwiwfILKiTMtDTXe4B1dUYG2xVz5HNr4TNjyXmq8&#13;&#10;gs1lHt3JK7bF8r3Arbj9h04Bcr2mYO2ziNdfs5Lq5Un1ddneyVfuAQPeXvYDgJkLEDg0wMoY6S5k&#13;&#10;jlUeVUhYZ33ibwkgmYpxJE2R0qF9pDZLVfCllT/Fo1EuYO0Kc7iCfCYBuHeQGrMZpIe514X0muKS&#13;&#10;6twXmG1P2u4CGNmgw3tlPEpZ75Dr/tz7l2qPlZ3psdBI6vkiP1mkElmnyCI6ceU1ymBKMe/iApu8&#13;&#10;sNp2Z0FKzbbUaRDxBqje1GoEUrWCurJsVbUVa/McY75GA3mIM8IuYLqR3WRhXRa+k3XrJa2fQvOK&#13;&#10;+YHyvYtl9Ue56x3QL9X0xX/4PV7bMpfSxHIr2YK3szfv80wsFqVY0+fSr5N4NEW7vH5rq81fl129&#13;&#10;sMZLZdeUW7sPnQbkwZtiAwbmyCOyZEMGIjef4CCGWl7299x5AdV4KsT9P4h+PmCTyVtGqU353ohU&#13;&#10;u3P9e9L1EiFxHf+HHPWnqqoxhtX5Vit/n+CiqNh2HZL+30jjPQE4u81YBIDPBtSzAKXK0Tz/UFjM&#13;&#10;hxDZd9z7Cf2hGGv6NFacnQUn0KKao6ut+g61BxCfSlwxh39hbHx3uG1RHLKeO5DfYPI6j3PKVquw&#13;&#10;wT+zUPQVmMFkVmpdpQMJ0Wr6FFjBHtQNt9nYa8TdnDoWibmxUcXzrDdH24mcJIBTH9W/T9iid8BU&#13;&#10;9mrt4YCU9aN0hWURyDsAN8Ob2GOUcz398mpQVqn4rpW9xW99RmnBDi3cna7/A334V4Yu37ODLotv&#13;&#10;HLQetydxvubT7kOnAzlqrZOPgwkv9QdUtrm80A8gjk8gu/nQABLaQV/3No04EgLfmDfMphGhPKl9&#13;&#10;VVY7jfiAyJin1vlcQDQeRGAEcOtfJYB7PqC/ifT3Q1DbQIaPEo9dV2LHMIzYk3EvUsRmkHAaFDi1&#13;&#10;wkL/l3huF9NbHsPgeYRFKPhsuFOklcT3X8PK7qxFujeRSFPJ5xqmgp7lW9emOGgXW3M5COl1DjVe&#13;&#10;A8L+lXH9cxD/Vdz/P5/QawpYy47NwErohy3YnpH91MPrqI0KAIZpgcgAGMVZ/Bzt3Wz5n4V+ri3P&#13;&#10;IDllfV/H2JvefYR638hilDeS4yX/ju/Pfhf37zrLduzO9tFaI+AxUGigMjl+e/3dCUG+pDxihX/n&#13;&#10;0IAivMxWQZrDze1IXu66qGzVcPBy1NT1Rdgicv3Vtb4JWn2FFdxFqCYH77mUg4gkIlJwARrBreR9&#13;&#10;FwBncUjsPsoYyO+j59pPE9e1XpNQl48j1YXcZ52zmIzFelhUeTNH7QctqCkwJ0qO66Fi7oXH28F6&#13;&#10;AmhPx4rPyZ3kCHNhKCAtYA+kEUzDuRyjIz7nZT/x7AV9/FM8vT3FNTz4BIePPxHvXFpG3cK4yFoZ&#13;&#10;uoj8C65FXe9O3WWN3pXPLnzWR6uBe7kjzrWSx8ZbGcyxpQGNuQ2Dhhj04SLq/DAVvAm1HDtJ80Ox&#13;&#10;5bGhROjP5DaF/C7VVGzzc1kxU3Q6kHex3kxzxYajdveTiBQ04wDWNeq6VUpCB/ea89ogMo3Pf4Ep&#13;&#10;sMmiAO45pdxGCXvGx7sVFRaZNQEr80gbwFg6dA+7jT7KApSnYTgXATKMb+wHkRC6Wn5MRySR16nk&#13;&#10;/7r2Cj/HBq7O9ZlIm7qYYkQKqNZahloCiO9i2erlXSy2MgOGS2gpROzcgk3hV4CMBmC7UlcvB1R+&#13;&#10;lpc6g331PAZjcN6Eocyk3vfAVK6gTlqeuj1x9sTy/BBaA5Z9FzXYmUY732pqHbtXsfgfSoTHUPs2&#13;&#10;CBoG0Qfvk+GJWkTTkiw1hcgo6GLaI1vHtTCJ21uSz4qcpkOAXNMd3a181VrcOAFLVwizAIJEYoWw&#13;&#10;XHlu6kE7PwEK2u64q0CcCBIRfEuCUonYUBMXk8e/kIw3wUB6IRXG83s/AOQEWoHy56RVzyHmKrZS&#13;&#10;RlWf1cOKLsNF9e8c3XQCxF/8q1UiVOvDUotGAVYPyjmItuymJzTmLKbB+iQOF4IUKou4hWgTQ7tY&#13;&#10;9CAA/i0EPJHnj8M9jqdeGmsCfH/qT+nUDwDFC9xHu3H2BPAsY3UuBQAcx+TqiCSOiHLHEgl1W9N7&#13;&#10;tjP3LmDZ58qAXvYDbAzR6TVWxNZQ8sZLHcirZR2dlB11pM4xlNwSkQAAQABJREFUtBTnFzr0OurA&#13;&#10;We024RdbMjvbLZrRpNjyK/R3GCBbaTt7xadck0pq/z8D4m+XLdGebuvYDxfnWcXh6NEivCIkRSTY&#13;&#10;Kd1vnMjZB2IVU0wY3s4utALpnq0KQZ6AainE9gAM5iZUcizzzhUQzaFIy7AAB/jTlsNyx8uYxpmC&#13;&#10;8sDBe+7lxLyui5ZLJ4R8q8HCH2Ye3aaPshlvj7AB6wDj05R3ukDZGmL8wvNHAW8ZTOgA6nQIedyx&#13;&#10;yJbcu5IVbc34eiZt0NRdgwAI6S+1zn2DEj5jieuJMMR9ubcvKrxa8zlP3wQcL8Ma5CuPquysy3AB&#13;&#10;x6PQP8MYChkyfE4+L6ExzexiCz9M3GSCfAobFNjCH2ojc/1T2cziqhG26+ZoHYfAxK5cybqG0WIm&#13;&#10;M4J5dJRNfTtV9tpFhvZdRXz6wUo5zfSJVPE6yr12DfJ+9v1xzBFfLjVThCkCVdB3MvEihXgSq3NC&#13;&#10;8SI2+4+najoacwOiKgD8L8h+vE73ZJkmUzPOfYUW+b3GyapTUwFL9becM3Y7xHbt57bawf1sHiq5&#13;&#10;ZyiT8cwLRVbrVFiYHWTtet0AnNrdZeVUUlwaBZoEnj4yPtnzSLkBSLl/U8fvljB3n2DQe5U98SYT&#13;&#10;/w+pmIW0HNLuS5/9hbYcRakFuiPpSc/Kcecpnm9Jn+/H3WKMe5/xfCZt/g9+d9rtdkMYgQx1h1dY&#13;&#10;rzCg/4i07NhaPYO81hALaZvgekZJwPw++b0P0//nBjZ/Bxjbnxj63Il0X0w9n6G8JzCyzVWZF9rA&#13;&#10;E6ifDJjPs83WrrfYzA4xTZapP9styKWiu5ye4auaIsGmgkjLqSiybjiWYF9rUXA2h7BDEPP9OLbc&#13;&#10;gOFLE9medxRHEL/DFNOOlHIQsvBIsh/M826CeibAd7PQTZyPdgRzs7sTtRSA/e022/bF09ilRVWs&#13;&#10;YJcY7n3U1XYvO9dCGwCwk5KByZDAYykAnP3ZnSchYKb7nOu431P9Q+/07sIQguzqDHrcvYe4f1AZ&#13;&#10;yUEgJ/0G5MeW0O50pKbUd/5502mcvBLtgnX+XKUbZrv1ZSPJHbkczNQgi1k0HHE+5jOTz79gh3DG&#13;&#10;0O9IW4I+9RfirUveDDm88bRfO262RYif2voyeb2sfeMZAmFrsEN5B0ejmmt9fYyW0Q/OqcxCUL/O&#13;&#10;EVpI7L9950Rs6drUAmNS0xIzobYtkuQiSIBSizR6ia89OFHlNizwF0IsL0Owr3Wx8tfwJR8fsYLB&#13;&#10;8yz0GOofx/rWbIqkP5v6zQL4tZL+BADg72oS1KnUP2boMn5fVWShZyin4lMrPk7PucYRxjmTy9tK&#13;&#10;wX8EgyH5IEl5QpBkldrKL811X8ytD/n+G/VlO2UXY1kATIdTX2oHeInif8gLf4CYXEwTb9ddkwdD&#13;&#10;mhDed/ZwYhwBnTqdo+WuiqxFHRirODdt2lA+A5GiR8KIsFC7e/D9CGP2+0i/MzXB1z60OzrXgZQ7&#13;&#10;AqbxHC3U9tNeO+oKbqML2QXiq8tO4rSY3SnnYeq+NVb44aOsrNMAXN2Z+g23UUcvy2xG2C6bQ0CM&#13;&#10;DRuPK1OVG1exsWDn3YwkZ1zp9AzAoviSLhAdzhDuz4wvyduTWpLCcpyZCJFep3gQ7NnExgjmMG/t&#13;&#10;MxhJUv0jLunR5L2jimNPgejJ/tG/A1keKunuHIJk/Jk4ExAqj2sdvPJUQNI8Rpkz4LrTiPcvLOrb&#13;&#10;4QTDvLpzfbEt6L/YVsajLoRF2y3mHuCW9Hblu/4k+TGPbwdS73V8yc2dhKC269wwjhUamnBbZd4H&#13;&#10;mOuWmCY+E2Ojfc9Tj6HMkaMOhzzVWL3kj4ejl9OWd1HJ16ROq1JvHIasF8+L6BU2rfBCd/6yNC+k&#13;&#10;ufnpzF3/3b/NonjbNq+rdWU44aKpOHsTbfvgWTbf8TaV0qbLs4mvOPE+foDh1aPZpukI8dqtuo7R&#13;&#10;5XsszAsgeBlRsnoXABVPqFqHRqczvOEk47gicF8KemPP8eSPr3f4r5JOgLlXoLoGhQpYxIG23eeQ&#13;&#10;ficAQMax4aMAySII61XuPUXZqPjOOKzr2/L7aJ6fyJhRJ7Y8ELP8F0JWcQ732Fvd+RfsYg7ebMPI&#13;&#10;VPuh3RNf2MG5ZDqjXKzJncf3s3zKYTYH8NlAdQiYTlCv4FtpAB0Mo2Egn5mkPY6P98BnVWIh+ueF&#13;&#10;3WE0N6hPaJu0oMU08lcMbj9xLSm/npgW13jm2RtIbsDs/Kr+Igf60pXqXox63xMm1Ju+uJVnfbjH&#13;&#10;x8Ul112d/EiqvfLjJXrFZvfHr1d2cRWL8pbwbnpkn6JjxGx+z65A7YZoHsLQdTgLR/QCM9ZMyz9h&#13;&#10;DKdj0Z6ARftTCJtdU+rTqCP4pW2QBZxXIdhrIMAlAFLq8qGkjyANp3K9E59GzjCkRWK5D0N4OJlQ&#13;&#10;GEFQ8aW8xHusmjvvkCd5uJOYbpqH1XwnyjqYtKvCBJ4n/tY8/4o6XgHImau2BXjAbY/o3oAMXwdQ&#13;&#10;5cSbTj7ziLszn03VBoE4CP4LVck+bHSlf9gQOJTBGc99EbnG5/qWEawPqZfwWcTv+fxmkY37NXEX&#13;&#10;Us9v1Acw0x8YelRhXQCN2scuJG2Cs82jvUmzCmmYt3f6EHc1vpHm7src1y4zGOUcGKr/Tz2smuqj&#13;&#10;DoKRfsHXWqSP6F5zgiQ5bRrtWpe/d7Xnl5bCKZpKz5QlbsXut2gUrfXaa6qoFep5u5Xkfi+6oyEU&#13;&#10;SQVtydxTEgkQeESfTDT6DTEtLWSWDRWUy/og9TNOgC9B3NcxbluIink6BHEIRJonCRmXksnZ1mWi&#13;&#10;DEmL5IqXFM8xmELjeT4kjkXafZm8RzIYWInrtwHoA0RdDDPZid8rU94e+Jjfzb3byalmVSurKLdB&#13;&#10;fyPNG+T1GXDZgvpqSouSUJb5B+q8a2kYpKmmLCSuu5gWI3Fd5rlj84giAGN4k4rvMCRx0YI8yczw&#13;&#10;Qn0T6sHzCOnkaCM1GzXc6U/PrAaY8V3X8CaE9DUMWm4X9TVSXkkJPniDXqQfvHt6EtdydFkX1N/0&#13;&#10;5yfUd1+GMafBRM6T5tSc4M8uOEMxrh1K/6Ax2QLq9iN1kOfgD+T2E1Z/FheFaGvtz7RrIfWu5FlO&#13;&#10;kjeno1eUuOynjf+2i0eWlUBuMjBtimrbRaQmIuOZZ81FVf8TCy+mMtHEyiNt26vgMYZZEOa1pF0A&#13;&#10;MZ/GzYMhYhaPKKUffAbiTuFXfz6NJHk82lN8D+Ej3DUIcVAuhMFwbtnLS4fZzlil84ZQ5iHUYQMI&#13;&#10;8C2MVjAA+4SE3ZZYaGLYloZi1jWv0GqYzrIzyWNbAFVOGknyb0n3Ja37mvifA0A0A9MKL8BdvZT2&#13;&#10;M37QEtYwC1iclYiDxPWmr3CPNTm8CLCrc38NPkVcd6PtLIlVTdVzCpQU/+t/19/TVUtCPPfFMKx9&#13;&#10;6aSzqT/j49AxaEpDmgt01TKobfCtOwqquf75TIZ1Nx6D83bmQVPRpo3OM+hXs3XopJegA/8J3maH&#13;&#10;aeIjOMi8bt8x1RQCjM6uNFBjx/VR68MVVjUkYpUAuvgHQFAIAbwKjHFicRfwG28w24vrEASDqimy&#13;&#10;rg9ZghzCMYxIFg6Izu9g5CTEh/SRuLoDsCHVrSf1K4IcUX0FwNBSyvwAizDj9caBefg/IrUr0DJ+&#13;&#10;JW0tUlRaA1N0bm/KQpuJrcV9gVYf3ZPKLKnFyjQnTPtkfPuKMsYD5u+oyDnMELAOXVVKbi23llGQ&#13;&#10;FEcvOg5tokeh5d3Aop//Uf7RtP9R+qpfPVttuwoE74B2S4O4jZy/4d4e9H83yn6X/vnvUotMv84m&#13;&#10;S+PpcMFvf4drVn2DNNUDMW+EJsoqq5j2Zz+Gl7sRxHQ3YGMc6hzB9b6M8RxA+B0v/QfAtE0ysSWA&#13;&#10;fBeuC1RCPZD9bmSMyLJOqbRsk44qzOcXniBdpUpqjKs0sRq+cA21LyhH1vG5ldQjhM863mJMdTmA&#13;&#10;VMZEW80Hrbsq5aA+uwDWWYX7+gTgZZ4+qAUx4mANIEv6OvgK5BD4MzCRP3JbluYyAOf5q+v38gjx&#13;&#10;cTSGPLuTshkaWVef+dTeQj8xVReaRN0LVe9lEeKM7rDAus6056ZoEezD7oq5a3jyGczyOQZAkwqt&#13;&#10;7KvSLMb5y6KebZ1nMKhq63xXmPykGp9vuy1Bfui8tO0A+gRURKaqQhjInBKBRKCQak6Qm2dX4vFP&#13;&#10;I0sfvHruE54rCzWLRdyfePYTec3n/nfE+p7fX/PNb28abTHlVbFAU9K2J/dZwijJ4a5JrkhvT53X&#13;&#10;+JdCnUXo/liisb1b+BvSLyJPbZEM8F1U8JCs1f9k3EoN6+rh1Ue/9WlGSHQpna/hCkOE5RJ8JhOd&#13;&#10;VWPhv7ETziT6vavsHBpb098YRI3ZguhwNJQbdX9ZBL1jGRGDvHHo+ZBrfa6VuzBDG+bTnT+iLY0s&#13;&#10;t513wx3/0yBue/7u0CBnWeQG+Zz8yZTUAMAwkfXYl2LoOQnJfoQAHIzX4wCu4JuNIxytQpvGN3Pe&#13;&#10;Mca97rfc/x7Yo8qFkMCxX7iWNEYyOoVIZsaysT4YePoAmt8D2n0AaD+sAFiuY5LCmo9/legTuP89&#13;&#10;+X3BIhFc7mKMg501SfM7nu3As/V4xk8HpuG+x2+OTQrrWOMipPtICLRrs+CsCjYOnpFNt6lXGX8P&#13;&#10;axyl7e+IkdLXP9IfRzIvPpJ59x0F7oQgk/0tVeZsT/9uz/s5Pul5QtSWXdKfYoeV5J9SJY/7LNxT&#13;&#10;ats+XGFFMKPcevKW9fRySiWujLA8G7DsCcD+y4bIe17NeAsV9SSkRg9OW7mRlw6ADfU8xO4vDgY3&#13;&#10;dwlAqsITDOt7hF1SpBY7MlYx3jVUfXcgZCLLs6a7GPNaTzhkV76xNGNCg5AVJGsFRv9bY3HpfA7T&#13;&#10;Ys7TEFiXr+3n97XUVHETwwU24Fhi30haTWWthyw7njy6AhCN2VFrfUlO2V7+iWmzv3brykV1fpId&#13;&#10;ZK8g/5WzydFvnUqCPcQL9L8TfwdP/AjqA0lP7sb4PpG0HOsUOhgA4+nmMBzx2ZbKx/C2Zr6Fro9Z&#13;&#10;wQm1VrkFkn/rtpToqiXlsDVWjWYV0oZfrNsa0EBND6v2hldpI7ajBx1Kkl/Etka1Vngq/b8vL3Uq&#13;&#10;gN7nnzblW60Z9ldv1TINlfc5hMYcb0ySF0tzjDG2uwZSlXO/Q72RnoyLXaS6+xb58KJltY7x7Z6Z&#13;&#10;b5HuIkj/n96yT6Yi5AZySY/iQffJ91CYBdtGOZcA8DeDZ6X+uernAbT9AfUm3O/KZyvqh9ruzgEb&#13;&#10;zJWHVuX6CMb7kwAJ02y2Ne3CaNgilbbOkqx+YZHKKOo2KmiPD1e/TfWMymul9rqT9sLHreK6gu+l&#13;&#10;1EeWfqblZHtwf6F9mmPXcEOMSsMNrNrhi7GkP8jA4DWGIyxXdU6hT26lHbI51AUZANVPrlU+S/v/&#13;&#10;RPteyZYB1WWS4YK8pE0sLrfquj5IFT3CdCHtWsq55rSvY4QOAfJS2zx/ifU6H2nJCq1QL99pxV0d&#13;&#10;QrkP6Q2AjcUsksyhxRBldyQG1vNglisgav8bQgO60RsZr5UGr5gLtjMZ9Gfy80Ae3M/2W4CkfCzq&#13;&#10;7nbs1DoOMEBI7posTOmD9N5U4JKcUaD+qi/TWs4OSgVx/gJxslnEjPN47HC6KA4z7o0MO/oHc/Be&#13;&#10;wib++GU4PyZG+8JWHbeu/TAfb74N8ErDS804+EAgDVfyzVSAt/ssc8xWiZpdidMRnn9OjXarQaXG&#13;&#10;oFAVY1OKvEoryMe5h/aFC2CcDCscNBB92460c1XKRDGKPE31V6IvTuE349/GQe2lnuOwuG9L+06l&#13;&#10;7Y9Qp1CquI1TN76jNlNf7wFagabOmEssnozBbTrXz7Bo54342oGExK6mFCXtW1psQl4rxmWHADkz&#13;&#10;RliZo30hkYkQ4le8S4xKLjuSuqxACp3O+PeoAstbj00Kn0TpHYWJazIvGQ+txu9R43T+vdvw9ZRA&#13;&#10;aFEcVnyCafis6V8qhbTFqMgnKoegVJUkBqAylTf1+RmJJg2iH591ADwbX7g9YDyDmEIbOdZmXKW9&#13;&#10;y9hx9iAkO+u1nfVTtYG0aYL7TeIDrdoabiVstuCeQ/kIWJd+i7yPP8EEtmB+RYcEwjgvpRw0n1B3&#13;&#10;6tGDuhcXeNN+MTaYzCtCtAvYzDZE9A2Y5STjtdcrSio37dDOKx4bQwuRu29dHyTWR3cpYyVY293M&#13;&#10;ApTA0K5m/H5Rc8bn1NUDtlgm+cn9dxYDBqY2a/GPKPqJXZZ3Iv8h1Gd8hcUirD1/jdoypIvMuooz&#13;&#10;4XgTMF4n5bg9sa7t6bplVLuCt/BCK1kXcDwN0WGwsn5w82sgsTAEwFZKsaMh5h9Y9zyJF42EDyBX&#13;&#10;1yhODwnvMM6moi7XB1TbR9hA4TARnN9pgqUfgt/1sQVkP2f9hdAoxGVvOEfeaPpI5a3kw1JO6wv4&#13;&#10;80ScMKE5AHk71PiuFVaD33r4cEo5kXb0Im/G9dHTAB9quzcFdgXpLskWAIALQ6F7MJssPJ5YTzZ7&#13;&#10;1CKRGeoFtUiaDOeg/4+FH5sOtwF7FOBXLztAEBTPb51/J/jt3/XvJf9N7p8Ufd4gieqAZnExDO1K&#13;&#10;NLH/8nuIGEO6oHpLYvsM2j6lPABtzwi4V6aZ+9YCmZWsmzwQmT6zgXz3hBl8iH63Hv30PO3/Z7ry&#13;&#10;2tv9DiLJ67vdB3gUANs/ADjj69C1wEwrLEQmzEWH7sByOohfZ0M8t4owgiBigQBR6aPzg3vBN3k8&#13;&#10;BryZgvMWX+BD7kl2je+8D+mY6jLSOhUQHI4t8lWHVmEs5CuJDJNx8yDAMCU6fLMPknMg4JY1fxZE&#13;&#10;uZTfu7GWPO80zgon7ev6cLABu7iGnsIesA5SflPueSAnD6Rm9oH6VqPFfJycAmjAQGTUE4ikUQjs&#13;&#10;9pXiUZ91dT8ZYAKUmEZ9qIetelO/6Ke6x1wxvuXEaBgcH/pEKjzOdWmCtBvG5ZecZ7tM4ZWdzO/p&#13;&#10;9BPLiuvzVFLVVQZJGMKP9O/9xH202MpeLfVetWKkD/Etol4vsZK3WP72Bm/+fD7Hk+tseuH59Cnb&#13;&#10;35MOBfLz2dYHgmDTBAeHiyhebHmPQ3AewPVqRHwQD5Zqd2LEqvpXW8FmjC3/GkhDEQ1k9GuNVf2S&#13;&#10;/CqRsA+dZRs8XgXf6Gk986JWzrizoBuW2JUhMAx2xooqqXoy5skir00a3JX53Z3fOr2kC3kybvV3&#13;&#10;cwU4qI52RaU5919r0xZhGNySNLt+bwyHEwKEJ+ccbQc9A7jdqkeaGsQ4eIzAkE2QlkC5Xy20ys9T&#13;&#10;xNeONkhBPwBsAfQl/SLNRvqdGBQXSfcKfzXNCDNzMFLGKriWsRIGZ4vJazAMFNB4HmZ3g+sroxbh&#13;&#10;oIMqpg4LVmW8PYNnqP6UkCLoLip+FzSqE8ZY2ekMVZ7jPQHyoJY+wIn3MwB/heirkxer+6KrVtig&#13;&#10;wReY8wYxPiyysu9KUwB+hO3RAxviINIdSLptaCF2CGPRUGjoVa0+g51cV7DQYUB+lg3sDbFNhJwn&#13;&#10;QvxzkHzP8QIbqeMCBgTYr8byH2KF136M5Tfm996SVnFyXgSgkDwNA2rjhUiwwSC1Ny4cq8BA8EKL&#13;&#10;YcBz8C8V6Svor0+6IlR9/ODf07UPkhhSupZ911/6KB6B0hH47DTzBfaF4J6+EXsRBrzk5YyXY895&#13;&#10;NnhXmNRNRF4zUQtJTJN8LamLFqANDrGKNwwY/naur53KkyHd89EnoqOlrg0SqP4wgZtRpZGcqQN9&#13;&#10;1cvvEcHcvh6d4FRyjpV0IQd4QcN8k3OKP1WHSmuQFtAgiPHxLnWC7RDtmc5e+mw5FdqK978tef8B&#13;&#10;dt4TY2nF+eZKfZ+DT8Or1KkXBR8MwLcmf7wT3efRSdir3ts+qkH+HelHhwC5xo5w+vFI5LkRywcA&#13;&#10;Ne/yktJawgVoDDolxRYdy7LTo1k0InVwszhIf03e7bPUm+qKnQaxrSvBIAIEdN5fgSDZyg3T8J4S&#13;&#10;gQDp8YlLNWK7bPwYvWhcHOBszbwRjjT9eX44OYe76dyGhICKH180Ejsc8PwZwtyL/Fg80yBaQorG&#13;&#10;l3Gg/if5iU5SoSXbBfJR9aQObKhR9GapHZZfbvPl/tsgmV+u+2WDm0k/SFE3lOAaXNWHfFyC9dxD&#13;&#10;b/3tdFde4dRBXKFBUHo+C3XzBntFQyXZUPS5i4+NtN17VVnNxnDMbYi5NdrDMG5jNXf+jTAYHfd2&#13;&#10;U9QOH9o1yEcivRkn/w2AnM40UATL+gScHTTeY/rMo4+0L1AqOmA8jW2a3oS0R2CkeUqRSaXxcIOw&#13;&#10;2KqZU4/0UppMuQokeo40vJfvyUiTBZiQGIOHpMZrHvw04qDmh25hKu1a6rkv9V+TZ+yBZi8yC3Ak&#13;&#10;J2lq3FoX8qz242qLXE2cvclzK8ag7FGnUvRpOqhOMLWvl/jnpTVIwFFJ+AiEVgnUfkl8ADB5DFsn&#13;&#10;wVA2JHKDqS7qICag9eVfNsioGT8YcrBrjBPJrvbpM47XRUOelEGWch7Min/kq38ffTaVU2vuTZmg&#13;&#10;A99styDX+BsVdDISfDNAJdVNEpOxYZjlmYFsavrNAcsDSTNa0k7SllCenIqJHQExo1up0gIATX9x&#13;&#10;BlL4FOZf61xIde88G7Q20ugvlIMLZ0hTX8eino/BdvAZJd/L3usHjkqxX/lV9qqIdSSfi4ZxGiot&#13;&#10;ZfrHDqa8HZBObPusmqeHjIALsO5JtSspqbSrTF1vycjGP2waHgvZXuNiaT1B8PvH/Q4H+Dr/7+BZ&#13;&#10;tt84G+HO20gwZ0zOO/JeTMNIXm3SgrxhXO+XNIgG7yRFnA55q8H4rz21EBW7F/XdWAAPSJzX/iuu&#13;&#10;msU+MWbbGhafWSyxH/DSahh4uBZgSUFofjwBBdAy3+pilXWnJgNcsTCUHYjmwNpub4ypW/9hM/9H&#13;&#10;K+3797nG8FO5t25mCK62fmbTxLFFNh1ffGPTRPcO4nOetuzdjYPqhfbxNYzkpuSnQ1FnSePtwqpn&#13;&#10;Ptjdb2ot7Bnd6EP54DcIisO9uY0dSBpEy/gDhiNX3YxxGj/Ujl2pgtNoFiRVrPi9fAZOVRmed9hH&#13;&#10;icTdrhoJ6FiznSBmqD0SohrpA8hbFpQOqdFAXfZz0mYL6XMVxOjIhwHwesQrSyy91EoibDv0D2Jc&#13;&#10;IW1DuaCBzANWzyneDTa3Cll7EemvQ6Uckpg23XUp7Wa++2W2FT4VKb4D+d1CuZWyBQQhXltN0A8f&#13;&#10;a7MagaGLVe9JHzIj4LNISXxaP+laK1skIya9CQPwn9XnqeGId4Z6cKsF32Edz9ysdDC0FCD39JcG&#13;&#10;HnyZMqUlgFxbWHW+UE8V7aztkIlefAOXR15kLYo6K8OaRUSI8bpZNlLK86th4B4GqvRBKjNxPqYz&#13;&#10;GUKEPghiyvhTbtGnqA1j7tglqpfABLCmI8WxsPuBFVAzuTqNz60cRHB+qQRrlgHPsE/G2LQzqPRu&#13;&#10;gHJGYOmX9Zkyr8Cp45EUWWme/ujE+/5wR7u0yH0tJK2jkUegGAIVezUxXXOvsYmv1Ky3QwH0W35y&#13;&#10;ORpE0OvfJd9P95s8EAo5kKfrnxXyPoQikNcZXf1xqSOHj2A74Czr7bDDQyzmyyxJKmiqUXDxe08d&#13;&#10;FJmyqwAJeThydPHGidqSiiEFUzTO3GKbfnC+5U8AJKjlAoozyLds1+cJWJ8BWHuR2wFLbdDzGOZ2&#13;&#10;qH/a9JUkO/uL7009rpZE53sc01yXpUrJnPza1KtEwFaQ+gyDmBu1LjPlCUYvnO73R31qtZN+Yl1+&#13;&#10;jWd3qH+S+Yp0DfqT1jNMaHArcwb+U951wxrJeoCZcCTaz41oSiNgjidyvRduur/D7bePDt9omLEb&#13;&#10;oo2dUpILKO0yMO8ZUeUbvnrPOQO7UGuC1nQnh8bbQSXFAC06ssdhAXrvxSKyaquWWy3j7hl/8+N6&#13;&#10;S111jPEwQNQHd9ELTrCSi+/lcAXt91ZkBYMrreqlYps1aKkNPgfg3XWhDX4XIN6GIe+lVOP8oA7a&#13;&#10;/YbVVQ7z6JoHh/AHIuGcIznbnJmGruU4nK3PkII5ZGdb8ltUYV2vLLTyudRlKwHd1y5qH/Ot6oMP&#13;&#10;I+42AQMIypBmwHDovUKb/VVwL/23+tAHMkytAaL5kZZhpsuPcnnVdfzci6b3Tr0HUteB2B3wNLRp&#13;&#10;fHAZjjELEutSYDW1LESRByIqfYz+cDfm+eJ0ZXTk++0W5BBdvtAYEKMkJC/4Z26t5i+RaMlrE+lo&#13;&#10;x9VGQd5qKYNS8JFRB282113HfuzJ1s9aPfVcPcD9pGzxdAXg34kZgV2QQ+etarESzg1/jnrXkJ6p&#13;&#10;wMjnVVYyhBM+rsGn/H6cXo6jnf9YSglIqTnEkb/riwlnmnkZ45iza3fL25oZh7uwIlbiJXYDmkBv&#13;&#10;fACmRa0SdDjrko/nH482gd2i/E7qfCuMBLfeIITiXn7uWakkraQ9w5IXSpPsIEHq7L/l0qpeazoE&#13;&#10;sah7yik3vXvVn75mHzutwXfu5NeDxRgjmTLU2n8+7lr4IazF8zn46I9D4nN2+7SpTZfecWIIJ+0y&#13;&#10;oJDKjXKeiM+3Los0nT15yawyallQOvJMoQn4B+uly1VTWaRDzXVw23QfhLi+QVUekRx/lL0IkEKH&#13;&#10;InmekbEOSbQN49+RsKcdWZAyFy+9fqjEN5YSaZyV/YRhDW+saQN5fj55seWUO7SbuWUcyvDPkVay&#13;&#10;SZA/+XxA2ZvD8g5jJ5zjdH+RVWDoc2vomw2pj7etNEtwGeOEWRZqp9J/D1APtmmWqq7RtnuCVHWS&#13;&#10;vk/8RoF6cUxUrJFDTaOITdygj3FBbV5ANc8ojMhPdLwZG3dcQx/N4lz2s3A3XsRMxCwd4cRQ5hqA&#13;&#10;fQiy/wbaNlpnt2tKs3m1aL+x2y3IkZKvha1yS8hTe3KNRcq8B7FfBuiHM63mqWUCv5hAcwJEn0Jq&#13;&#10;p19MobyRNPq3Mpfs9eauW2xVf0lXJlL2h0VWfiAq5fnUfaHgxUvYm3QsQAGWuJJ+Z9sWSoVHXT/j&#13;&#10;XNttTYx0sxmz/wPA70nbZKDDndYeGmEljwL4fX62xd9yT1vBMl1mW6tsee3RFnaa0b/6ENd8jltq&#13;&#10;3VFt7SGN31UHDHYbdrPi/ajNTdSiwXyyepFc5hRZXrPG4/Wl+lelVkpTHW2Ckfwo4280mIwgV2K1&#13;&#10;gT7V2+4H0x2tI7SQ2iP9IYuf/dU2dSL+ibsR53s8754B7Gcfxl4EGQvvAA/bLcjpe/dKe2WeDFZw&#13;&#10;awBjF+hFxwlyDAS+G9LndshJ2+82J6DtNS+oXMrZj1Qboz6eXOq7WabNRACk3jCm2AAA9YIYkdR9&#13;&#10;v/62BhsbjMFp5Ea2LL6JE0N317HIF9uu/z7XBg4eZzPnAHYW1dgelDqFQi4i/gu0cWvyoPhYgU70&#13;&#10;VOF40z1GGSxwqe8BlQGw1ym0xQcT42YYZN2UIYzmrLFW9h5xXlI/BkFXPLs3k10giJv5+1k5FLHG&#13;&#10;oLkhsyRPzE3ti4Odfe1DV7L116uMzf/BZ38MdP1YL7Dkapt+CZ6RB9KqAf2s1/Pc3y0xj452Xf8m&#13;&#10;23nLkDX1lMxGLhp38TkNyfVnkWg2IU58xaW++peYJKNVVtIRSbgHpcweZ9OnJybMdC3nlkW25I8A&#13;&#10;81B4FgsmPKcazeedQZ33QYUX+xjP9S1oJUcjoYYG+Umdp303f2arlhB/NGV/RB9oPn4gO6xvqniK&#13;&#10;Q1qOhWr4mtVONIYztEAGJjNV0hxmIAY5wF8N59wW9JgYBKD5ptyqJgRlt/T7F8tjzzzTltXNzKJp&#13;&#10;SZ6coQ922Bzr9WkXm1bYpVw/Cthf4nMv9ordUVfoN+f/GDpdhVZ0o7Sm5Hw6wu8m1aD200h5rfkW&#13;&#10;2ETAQ6Qe+rMhKxEfhMDqshJUuLJEz7fE60ZdInACkp9YvvoPPdT0TS/7ytVBhY0iJ92QVEelZOll&#13;&#10;JNmlTuN84BdamYbtLMDTFqaIBh7D969I4dcB6XfxM7mfIdtnhtmAbfHhZycc9x7W1U+k0tfCNm6R&#13;&#10;ik+7tMzVC2JK5NsfK/w2wF2bR+6tB4AhAlv5azHMhK2pvqEcefqhEdTefJPvXutn0MK/2ANwD3Y9&#13;&#10;r79ssqDO8Sp7Bydmk6RRHPUhQzmGLsYQperbLpaPLSO0HRn3p5845MELUfp4aL5Fj8DAedkvVn4P&#13;&#10;70UzFR0idBiQI8GSQeK9IKZf8IBTMwMST35vWm+Ou3t96MbOKBqX1wEbQlkiIKcLkoQYte6qsvxe&#13;&#10;EEl3xypOXGw9P+R4ZU76DMe04kljbMeW/DTW3mFKq2HABMfJLqGVJE2Tg4hUFmQF6tCDWtwG8IqQ&#13;&#10;QtPYoHI4Y+t382zxJmxp9R2awRyinaK5YtxoR2BBLAO0SHdnMvnvEx+Pe3nxO8wswJlf2uqn9LUf&#13;&#10;PibPjeQiTNxDllj1SOr0ACv1LmDZ7ReA43YvUav/xDaGCXlaQ/OyclNa17PNgz6roWcr46vV5Mzj&#13;&#10;OfSUgvbFttvaEavBWcnZEhphb37nkh7WdSvinJJt/it6vA4D8vQd7Z+Jlv65HNd9jzexAT5d8bPp&#13;&#10;weXCIA2Er6m5lEHQBxyVjPE4FSRPO59O4hZrtEM4v9hlqOKTSlGll1j43xHrfg7PBEQvnGMDV8cA&#13;&#10;1J8fF0m9TBdUhp5SD0lbAO4ZmAbDQF5mvvstxu9bAmqp00crD42r+TpWY00k9j+RUmsn5x8H9EFM&#13;&#10;+V1A/pq/Z++7qIYdPWoschLp76Scc2nPla2U4nU0hp70e7WhuQEG3nCSvFkZoDtYrBLzYqMhV6ns&#13;&#10;dTblS7LT57/KdpgNPhWHql113VEC77+jBPZyTEFAvOKiTGTFswR0eVAqQnKu1LBX0i+EABzKYFbY&#13;&#10;un1PVn35fE5a9mKv/Zay2SUmNHWJ7bwZxF3EeWzvB/leaIO2ZvpsNukn8qzR1kZBvHjdtQPL/myw&#13;&#10;eDag+0z3vJrCjUi/HUxKU18boqLvweaL65Wy/l3TYbi0TmEgsRdpJpCmgcVc6RnnrwTxn4DKcg+g&#13;&#10;Z1tlfzqN3P9cbKGvkfwzG/ZPUKvsvykn3gTve6tkZpNNTtS/jlFkEz8xjl+4ttiK1Wlmic+Tr+Em&#13;&#10;nCnnzE2+355/dxiQQzwBMSW9D+9wgqR7qX+K8OkQ9mLT3tuJwf0BQku8UXcdl0z/ybMKjDYOqngY&#13;&#10;Vd+dz+YVbPvkuF1t+pcMF5C69i7W6TpCA3GXoTKvI6mcifCJo5IfZK73qbE2k8MH7BYxFgXVSPXy&#13;&#10;Jt7MOH3EfQHHjzcZT8/oZV36KQ7j9sUMF86ljBnKK15fPSIduTEb0MtmLCDt4xj2vLowdl4fn3sM&#13;&#10;grVX04YTD+MQSUVsTWDtv4xum2Zqa7r8qbOYWF3wW5HYkrpH6S6qOCyhru/TRdJ9+rQfOX+WKU57&#13;&#10;e9ZhQA55pmwLRFVcL0yafj1yUkEZbmBl5cV/k444kYAUHC4DXL+DOL6CkNeiPI43cgWy+aWohABo&#13;&#10;R6A6Oyi9FEkLOf0u1Rg8iBN8YzRiP6aYNyZmvD+EMob/f3vnAadFdfX/M8/D9qUIWFEESzQaSYxR&#13;&#10;RBEBjW8Se409xpJixFgRNfquf6IEUWxRX5MYMMZExd5iQ2nBYEQjajQ2mo0mArvL1mf+39/MM7tP&#13;&#10;f55dFsIuc/fz7MzcufXMOfece+6554qoFYTmtGse5XNKKwI7fxAAikMt5Tl/QYv8VKAx5t1r1PcS&#13;&#10;V8+ASPnVJwaMXavtgO+T+7eUG0z/eeOcv8rq5fW0rL99rinFOgUKli85ls/8trelMPIwyLTkw5uu&#13;&#10;/Uf9IKZRA57sIfTTIBYMACnl11QVrEhzt6aM+Sn5O/Vju8Wgja3XfHidpxUPPrLi6ZSTVCKc2OFx&#13;&#10;rOBlnqtIxxmQmIgD+thnHZGHxdIWVCOBEApCWdZode/DueF8MTiA059XH/DbmbQLuKo8TC5jt+s+&#13;&#10;CMS1NjeITLnGy0c877YQgn2A+o8nSdwzjHboeFr9ixiUPsbA83ReyXkiikbrznUvLOggjaaLyXMR&#13;&#10;EgZKQJ3NZuN5foKrnChQgvc77zc26/sMIpo+7K/Bh8Fu/55WvgfE9VdgeDbJZvFbh+CMEEG2xaFH&#13;&#10;QmUerOgT/XFrOMiBs8y7rWZysQ1wHUB7d4K8gbezE+3dnh+SmCM/8YI9dcaK/JWE5lUMhqtLrBaJ&#13;&#10;6/C6KqvKhBjdqfeThLo7/W23Tt+DlA74nMLpBVFU8YGv5LVOD01JletRJbg7JKZgs8MXjVayDJTZ&#13;&#10;zi/ffysEAqEW+yenDusPH0Wp5u4Pgs0GnXHs4Hx8K8tpi62mrDZhPo4oPBot83b5Bh+/1TKpjd0F&#13;&#10;ch4hxRjle5ULfZlncgjCzJfikdegaBtG+96lVSfRht5oxknlnkI8duvuE6TbGdH9eYj51xDAWBGz&#13;&#10;2gARj7gIX3Ng/J0gBO3XcpoT5XlUvTWMKbaSafLEI2s9vcsXIDgBxgvceA3m33fb9h2U3e8rNywn&#13;&#10;0iM/ZlWpNS5nUGIZ0dvxN49rS9BmHQyd+yLfbwe8dgBOJ/KdvskA8FtQAfNeWQxVss/+pToIfy2l&#13;&#10;rqHcLyl/JVJLE23kIInGJS0FdoGbLkPkcDUPs4S4BIjIwaVvIkkW9rW83J5bZd83unJhwbYGwlgA&#13;&#10;smyXgHge0oEknygNNbGFMraY554gOeaqTj/Yz9KFVo0o7PQot6bjQapeDARbQ7S/hLvk5eRqPXVi&#13;&#10;uRXdPt4vVeUF3tFUtx4CHgshg/AOtu3GCaoOu7FcFH/G6TEuy3mOXCCfBzGfQMYIy27blFvkBubt&#13;&#10;J8BZ9xCRo1GHq7vnLrPImL4WG0d7t/Prc46tsOIrWOx/nbpOJv9Ev/bC/9OeRhSCA6jnm/S58Ix+&#13;&#10;So/KaRt4Sk/8uOXvWH848ZyMZWnA5QXfwfvNFgenDS9V2sibq212WaOtqiyzIqZwkZ5Mhfhmkc34&#13;&#10;Hn2oaHPdc500AT1GxsI7aWSXIXIQCEzw6QZkKAvmrfm+Cx9V62dN/LwAQum63Rg7mLmtNpR4gUj3&#13;&#10;bbgCLpdag5AOAlshLse1H49nkX8v2nIL9wPJ9G2ITY4tSkg5AjRdQbptGASKC22fUBuO9Br19xfB&#13;&#10;qnWqlytMyRbxk6GHHDzsyps+vBnDr4J2NvJOZ5eViGCVl3si3WEoAO/HqOZ3tO029cd/bycOMPsV&#13;&#10;FiB/gviv9JfTot2RFn7M4HUHyW5CY3+bjHe4b0tohJiOYOddiS+JtCWrl1beammq+u31fGncAKig&#13;&#10;goATKxvus3HRnMEh3YdfQQV14kRdgsixGPsGh9ePBiEhBpsLEcmctV2fxSdyd4smqxfRBkSuspjT&#13;&#10;JgeQVxHfhRMMAgWZE7rvElOPaDwW7oEtvfNLFFp7ET+IwxkwVUXE4ITVZraagrj9JGnkCiJKesHS&#13;&#10;VvOppIPjRGeA5kXKhbhdDNFUs0w2LiiDo5z+wpiCS2qdiuIeRd6bgcMvqEtuojyIcM9hBcPmMK99&#13;&#10;GQMazmM3DE20QSW65RprhFvHfk95FxHPQCkYumc3WvQO9BKxXlY+jIipQX35rioXAuMQBTskX1+z&#13;&#10;lYVmn0FyiVx9eUROWSxVFhaqbK/yGgY+8nxQWI6umcobITtr1x5kaQeOdCJ61akgqY4weojRfh6I&#13;&#10;3O4uiYCYL2s75tcSC0FbPZfNHOKeqYF1ePc6EPoNRHHszG0RM+G5PNcTL9txRMIWYxoaVrQ7zxIp&#13;&#10;cwb1gba8x0AyQjbmqMIOYvDyCDzISGEoxloDdZbQRtYSY8wxnUYGlnnMwTXgXUid1cCHfbRFB5ID&#13;&#10;c86iFVyRxP0gUVqD4402eyGk/ayvJPM2swxkHzbzaedPlHlOkL6QqwibPmCQY2lOKArJrzQH28ea&#13;&#10;hrVMbShrQaF5a60UHYo+QqTggaHQsjtTuk7Nyf9hSzis3rkPQopI5NSIBbJqvtWWbyB2lRREYBAq&#13;&#10;Zo72WPAiYqXv41F1Ee/QlIM6BA0lIH89lyu4R1x2xVV3Qqd9KATRmzkeXCS2OXHz2fY4Qhye9g2G&#13;&#10;4PIqA0nDEkGsaqLNeINVgpN4vkqEGASeuXU+DZ51ZVjQ4OTgcRXtutsPPcIhQAJDG9OcOIbI7GCy&#13;&#10;+wKnjeAsonFH2ljmkSF5NX2gbzieOFBTktvo49GtZbujOMn0h3D+UTrnHZ90i1rfZb8TnGgnSq/2&#13;&#10;BXK7b9sWEaz6PE4uyYKyZL9fTFtXcQ/xRpYSv4QViC+5rsKKqZrpiDcYs3sexZstmZxgn9C+lnTu&#13;&#10;XJ2ayOss8gGnoHwAIu2izyCk4II2uvAAkpNHBNMahPjE7NUaI1NR78CBf4jI/fcemWH66i6usJqD&#13;&#10;aqziKe5XUxjc0TmLvNtA4H/kCpE7qyBQPLVE2YElRFUzcwcQtoFUlSA0u6ecKlJrbt8S1GKe90H0&#13;&#10;voX7LZWWqH2JvYvBBKJwUCK5KNxsMQT/Hsj+AAMhHlgjJ19vU5eT7wrOaccftWblfqBvLM/FRjGw&#13;&#10;nMD7eUwJBsUHz/0b0AlQxkzyn0bqa4M8ma70MBmgmRIVGNfNvqLaIo+TC3K0aQjTMq23Pwlc92R4&#13;&#10;4ugjh00vTaWYCMdQKMrtk76DMg6kP/8ssKoumww4dN4Qd4P0sERLP7gxcbN17ZHHL/CweokNQipo&#13;&#10;DWCuHDPqj2OIY6MwhPk+b7ddYN1hls6dWMohtts9vDuPKyK7wxZHZxLi8zLycLRRKyduLTX9TjUQ&#13;&#10;vuI/5TtsFnEgcEqMB4iRkaTprzzW0PN9eCd/chpQPoWFnUmeqyH2Z9mzfgRz9l+wzHYb79ZQ+7va&#13;&#10;fgoRHAFhnCX79cSg9lHXD+SEkrpRzHntQFaOUHzk56T9A79j050kJpZC7ZbJT15ymkKf6q1EBB4N&#13;&#10;eq820nbpSxbTvxPp23cxwR0G7A9kanM0bT6Hvo+nFY/S6Cm0eyQmxCMLra8rpuvUnFwfhLky8/Dm&#13;&#10;S9GsF/Fxwdp0971t/XAictCbdexempe/EeSHWKWsqoGIn4QYVoNQQ0G+WF9rGsq54SCUrFWOf0/a&#13;&#10;X5Zu5vBYDyfEn1rkPyDcnUE5+a4ycmGH2MvMqU9C5J5NXUPom5dNhAdRf7LKas/uaRV/hajHTbSZ&#13;&#10;T+ikTtcaLuhpM19bY8O2pT7E1uGl1db0zUrr9iZr88dSjpYC76MgXGTpMMjkoGeW0yoYQNikUXIj&#13;&#10;3l+ryNM3zs2PASri4GtwOPFdrkgu6z9EbS1dKWnBU7/NbhnfeyJ96VdhM0bHxfM1tEa/xYmtwnMO&#13;&#10;zjDdSWw8Oe5Gm75JcnUA2LnDYttyHhwKV1DiOkibUjwnBMWK0yPmkcLnTAmvs96SvhvkNDgxQZlt&#13;&#10;LRv2hSioDi6xKBzbjuP3GGL4DTpZU2mD5R08rI5F6fXCTTYLizVXA0UaUSWWnXhP+Wrp7HgcoqiP&#13;&#10;2nr2FWL22x5WPoLHPj1sy2cVz8kkA7k0VHFLfUwV3E9rrOlg9AKXsm7E1dFS2/OUNIPz3zCasXk+&#13;&#10;zJS7NcS5+Y9qraiONA8KbqodourO9QTKngSxn92aY/3d0V4XG3zhaBKeqj1qJ227uNaG/S6XZIEX&#13;&#10;nb9RzBh6cf/lCX7x1l+rN76Sk4C38TUvf4tEVCDDgx5ZsOTLPZ5TfWKQPTOhDs48k7nnaBA/g+Zd&#13;&#10;IGhmcBDqtAY9QQQjWmNwbGwrsaaSsYu4m0d6DWScTH2DSq30HllbBenFXYj3CoVA5IBAPtVyBhGU&#13;&#10;2szBjdNAysfhVDdQ3x7x6YM3SNEPRP/Ic8SzeST2qyqbEteQaxnPP6OMXu/AgLcQ2jidOh+lfxfQ&#13;&#10;zv/Fk8zFiO93YTCiHXJPazBJDaqLduAequYoeng7In2j0vjEb2ej1JtF2TvrjPTUvOvjeY2t0aCd&#13;&#10;1lABVhIGsD2rzGr/rKXJbPUjZTG1cW5gLv+oFIfZ0nXV+DTgdcaOwt0er7PGNSC+5o3H8/HXgqyz&#13;&#10;uLJWHdkb5B6G6DuBDz1dnLCQIGSHMIZUxTm08pRZE0zRXSLa1R/1YdXmHg4BvA/RfAfXyHCLffqk&#13;&#10;ll9jZRIhMwwwrSkpS4R0H4PH8cTCfaLPiVNRT8vYoEGAuifBrC/kZiq70qZx9QKEjVhqMlqhpOit&#13;&#10;XDTISCFXQkyPevvsYS9h/B8KtCeBj6eFTozXvQiIes+Teyqu01VvnPgHsL7+Hcp9gT3XZyjt+g7d&#13;&#10;jaPOPSJXq9KDFIe07zj6/BBurPump/BjOGVG06U/gw+P+sdAZUvZ9eILw/iNvN+/sWkLmHe9xHxy&#13;&#10;d7iTji0+Q4TNb0LcgYLXAwhxjoizkCCkhmNvy1rrXkH6+NzvGcRzD+kB3o5wkmtIJ+u2/0AaHzVb&#13;&#10;6QvM//YO8ujKccRaZnslE+fUexER7ZqKeH8q9fZnTj4eQtpVnCoIEq3hqu9DsNKy74hG/4rgna44&#13;&#10;J3wDrbgn4rPF7Qv6qo0rf+bVBQwKV+vMtcT0a6z6X9SJh9uWMaTltbg2bR2iPe8Qz+3BC0GOwehc&#13;&#10;hj82rdjhVRibBO/Wx5X63FqrYdqUoZEJFYrQGbwPYcB9IperZaQY6RReYtR7JBfnTyi6S9x2CSLX&#13;&#10;l4DQ/ikk9Dlw8yJu9ZgaXodTYqRSWID4WJNzD01MDfG8Sdxy6vPqEiFSkaYII8DFOby/HvnyPgik&#13;&#10;KpinKz/xEESmJvmls9Rzt+zKIXf5SwdtW9OKEKmTZSF3KqkPJe2ZubZO1vinnb4ONA6gzjmIq968&#13;&#10;3a/J/y/zVAj2yRwDTxTJ4Dwa/RSDy0fqr0/8zv4MS5qWfLHGyn+QWGbrvePhleBcKKxb8ybf1bMq&#13;&#10;ASTy4imiOITuDGGAxNfdEGwWMgc08tqph4QSvf8Mb8tv5nRdKVbznS4RQIQWfGJU9ybjqR1jY8Z8&#13;&#10;TtZAceZ8DYJJfZ32LKQm1aFVNpy5r+/wodwOemSNvbyQCp4BWfqqnHhJDg24ucmK9oXn/g9YOa7c&#13;&#10;Sl9mOWrSWmt+AOF++0w1Ugb25LGviq3h+SYr35ty8Uzjc3Cfw2tocNk/bffTxZMh3PMn2iw4euag&#13;&#10;dXNysB5v70PAnKtWNzJzSs2z7UnKu5z3aXjgSxHOMairL6MvfwSm12rPGrDDIZ7s2e1PtP1M8j6U&#13;&#10;Wj7tFSwEFxmsaBUiafdeavrsz54/eH1LmpA/qM208xvk4iy5YS/x9dgr4KDDMC1hLqVFK4AJRjOG&#13;&#10;2bH7+77W/Dvs8c9qhz1+/sZsRCkKAt5G1N4cTfG5R44EJkIF4V7nl5DMZVEXhp0hiMR5twsncgwJ&#13;&#10;XlexB1lLMSC6Z/oZxHOlAZGtmLM+XmmNqxC9TwSpRgHg75RZ5Anej1TaxJr1LC4Nn/7HOM8bapNH&#13;&#10;bEpDrJbf7qINh0D0J0D2LIG5EzNxZZXDQFTK0Uh/5HYX6n2WMn4EbZwSd16oJGlhkS1/k368k0lk&#13;&#10;19DF9MdzD0Ur/4hIjM6jRQF3NPk+5LkfHl92SyuYCIhN0Y/zP6MWP1Oe1DjKZ6tdjJNpCiNy5Se9&#13;&#10;LpuT9R0ROB9WeolhwPFs3lyHhMTqQOxR4rZmED2FPfOXKkNXDmkjeFfurPoGEsxhMwsE2BL43tmD&#13;&#10;RHY4LRzUXk5MRabHQaRTE+PEgSGYb1Zb0Rw046tBKvZ2u89BMCyhuXfz/vuk/y5Iq+UoL3gkbpFH&#13;&#10;/J1ssTEiLonQEPi/mUP+7FwbXomLZNX9GKfG/F88W9JF3lkZiO5gDv4xg9IjlHEF9gMnT7SX/5OU&#13;&#10;MOVhCi6j4XgY0kS+ic17ylufoGk3/t6mTayxYU9AuKeIW7ICwO4093/ow98w/z2TjJekZlY6Zva/&#13;&#10;R3uRpDtITZfrGdiwcqKz0xxcctESfhp4cwXBDjjPBVYoWtNDlR1fvMo+qSyyEiQmdywpeqan6lox&#13;&#10;3nDbtbqkYT8zZ77AhnM2tnOciLHQIGQF0Y4UESbmQdXzIu8WU1diNAgml0rOTvy+LU6B6eifQM9z&#13;&#10;IN0eInpQ9KuAnysvHHIJnmWegLv8ESUeByFKa++laNCcHrPdZ8mjY5KuSqqIBymPINIrmccjMsdY&#13;&#10;RrS3KAfvq9ETAyVcap70Z/cJ+pFO4SRUW1Ay7rIW91CUK3t2D3CCH608A3J6jmSHJOoeVD7t70G/&#13;&#10;5i+yzV8hHfbx7Q3egHcKg9ab1HkOpbyHdKHvm7VA/52nu8iYRkuOLCF+ydFTn9DDrfheMzMm7EKR&#13;&#10;XZDIpbRKJ3J5L2W75B9AEo+Qkr9hNJYNEcVZIVbEv9gPE/PcbNNkdvpgXCxNfOWRgIhdAwRr3npX&#13;&#10;yUAxtsKKroQLbiegC1nJj3ms8/NuVvI9nj2/6GwiIae7kiR3lFoJxOu8DUcfpUKCoPO9mOtfwKo6&#13;&#10;PtgiX4cAz2Lwwo5bXlBih+rstCBtvmu5fSkte0aRXXlFTvSA45NmzYHQMDryl9No70CGgIG8no8T&#13;&#10;hiOVtjU439Zg5hsGyT9b24OGEYbXHcl5DGWtxnwVk9rqfVECavnwY8EvE7HzXp/ypXw1YtMgvQWH&#13;&#10;LxYjZXXt0JWIPCcyMfcaD2IcKy1sW4MQDoRgH3ayLTvl3A1S1YoQsgWJ4xivSPnzk7XWOAYO9wwD&#13;&#10;wL/4PUpLDoWLz6bh18eJh62lMeaNzSeTHusyex0O/jPKdmRPjqnssZhpTsJt4fNwbwgpdhFpsdGO&#13;&#10;3M5gwZp300htS83WlkzxVYjs1JNVy66BCmIagdSwC3XcSVoviJIIZwCZKcSfzr33Kr6sxk47f3Sj&#13;&#10;90EWL0Oh/+LSlvzCbRGUNd7mouuYiXLTGQzcNQ34RMZDAbHrSnsWYW04N189+OTbnbZV97Rhn+dL&#13;&#10;29nfdxkiBxGyIhPzY5w3RC8UwrYniCszQOwasR4nJOZHufYuA8DDcPrE6LR7Gjaf5l1KG3aEIMdV&#13;&#10;2JaDMbc8hnX8F5gbHkT+zSD+yfD+A4lnU0tEovkICIldaAdOQaE2A0kCJZZzGoQ9h7Qo4mL3MHjg&#13;&#10;5ip6CW24grJ+KvfLaZUXFOE+weCXUWRXdtpXDNf++RqrmQJxfSZiEhHS6/0hcKz5nF4sGX5LaWut&#13;&#10;+yDIbltuGXQ8kT83cJQoSyAjEpAX4mOK/+CfAzdzXL3F9uGbjiV2iYhd5E5bXsfLbHM+N9IMB/uQ&#13;&#10;+B0pUv1Su+7/Lq94g0iOFqeMc+N2f0lhGQh9CSeGct718zVBQTisuBFuejzImOTJVe+FdNQ7t8yW&#13;&#10;n1pjfbAcc86ps+aza2zJayx1PU272PBiM+FMeyBiJ3Bg93qQVdZbVOvtlV7A+v4SsLEXDhwOKeKo&#13;&#10;JNXH+7uxprs3bmyjKtsVJLLTPkT2yKA4B00qR4McTTmpl5VexUjwZwY8LAm1nKajqZqPoq3PQtFn&#13;&#10;k+gXDEKHcrwS/fZph3a2m8hbKdvXBSQ1ioebbaa48NWYqnLai51HRT/lWZaH0wbYkkYG9zravZb2&#13;&#10;4V1HXn60B92VQ40VXKV8vY1flw9dmsgvsaGDIaS7QRY4USvKtOerCvlRjO3WZHVnkP/2oIzx9vKb&#13;&#10;IBPnhkXPhMMG0d6VOsFOd3St9WZrZ2RfHDYo3uF+b4iAn32fD4BhSexjnDXMB0k/Ic+HpFoGbYCU&#13;&#10;zZx95uwEhz+SPF+nL+Ug7Vvkm7DAVrwo7XhShe18kMjOVAAtuwORpwcNkPQPl1iRk+CA/wc3P1+D&#13;&#10;jGBC+yBy98fkuiq+QoCxThKs203kQUuow7OfD55Tr3EnFqMZOPenXdcCK4xdHLTmzT0ZioChq731&#13;&#10;fWgnjjSd7YC33HXNZ1PP9NSyuuJzFyLy1j3MIFmd5rB8zL+AIJtl4k7BxwQpvHXyTMgdpAmuceS9&#13;&#10;DMXXlBtsNsYVfmCZ6FoI82jVFQwmEuERgZ9aaCtmDbA+Scod6hQZTK2zikNLrfodlG1sBlGclHXy&#13;&#10;K26f0XY08Thy8b2f/AvCnsTC2tvtF8n9tmb7T5seR/S9jPdUnx7El+n/z1AC/o5B7Xn6x7FNwXJa&#13;&#10;07cZlOah9LuFfuwmzs9VXVJYJyIXzIFDfzzr/AQpAQVpulJVlQD7HqSsrLHIjLifAUWHAQh0GSLn&#13;&#10;A4t2hFkcQxtj1LabGdF3yDcPJ30pxCivCEJKrwyVkykI4eBo+PN2xvD+oiANPsDhxAfcwLtrxc1V&#13;&#10;CGnZqhkZPdD6noGYvluiwg+EpCT3sWKr5VSRyEBORBWSEhf7iKzPc88Sz4xfBeVviGt+kd2zAfiW&#13;&#10;3EOxfnEbxHaE2hXn5ifSn9To7+UAACCTSURBVKsAH3oCuU/2AwBFYSgiF2jbF/yP4lnwHUJRiN7p&#13;&#10;CyHASyM8koXhby9aQk3V7auta+Zq+SBdqHsYUERuRfT8ej4C13sIEhNUtz9IKpzMSeSCEaIqWOv8&#13;&#10;nI0QDyWuRbtWdgua8uMZWL4lxVSjNf0ecRAT2m4YpiQzMwYC2Y2zXTQ2ijk9ZqLaYKENKDpS13mH&#13;&#10;huyxob9HPpFd7aFfnnsoltN+CDfX5pZviGsTvwN92Zd2rwSALDfSC5YHr+ECXJEM8oJVWTIGHy7u&#13;&#10;q6wyHJcxQUIkA9C9Fdb0S6KuToje5G+Tsa9rgANnhpGv+8qigjpUCpLuCSIWBAufszjksZsTd2FJ&#13;&#10;GQcnvpD3uHRtXs4SzTVFVnQ+3H17SQBBoG2gvIOji8hK6jw6mEoQRxLnM1LKYGZAkH5DXrEIyGoY&#13;&#10;o3YIprRT7qH60dbfIYV4zfP752gtf/OgpxB37B07nlGzMLh6BaX8E0QELYL3L+V12iNSxHXUe+IV&#13;&#10;HAmd9nITjigIsTsDfEC/YC7ZBOGgTc2NF3ovLqHQhgEhnj5mzKP3rrbyJJFa+7vhyreC6De6Vi+5&#13;&#10;knXsAO29rB7SQhQouWL7QPDbJg4AIGh5pdW/BrJuGxxU6OfaMP8rrS9upd1/B3BJrZV3zO8iFYjr&#13;&#10;52Bqey9TEG0ASU0Wf3aad9e+EOb4yRDIkjwl2idudxZ1JKw6pCRKedSSJm2chpbu0pRXm/RjlyHy&#13;&#10;hK8oZwk387GzamSlFEO7vZrBYHo2FE0oL+OtxHaI9BLcJX8vMUGdVV6+wLacwCx7jDTSiUSsdEwR&#13;&#10;wHnnOeappybWLQKCYHblSKbVJJjdzZouTCx3Q9zL5JM2yJY9a3VxyeNHLADU0uaHBMvU4PcrgH/7&#13;&#10;LN5E5EBEG2hupPyBslhMrSfTM4MqHnOcwzFhHpDp/aYYl/6FOj8UikG8x+jGYzJ9TAxCHCEliPAy&#13;&#10;67sHgqS3SHxuTxB3Apk5SDBy15gEhNKadX9bsS3Ecm6qTsBHXPdDxHqt2X4vkcvrnvK+rVWBZmu6&#13;&#10;hkHgKOa9P2hP29YlT5M15RTZNWixlLh9tfU+BvjdCtHX0e4MwYkv77VPXI+XiZrC1pZatz3wafeL&#13;&#10;DJWkRcmnHl/0KUyYpRwNAxBoH4Zv5KAD8dCwR69hOWptgID+1V0Ekv4E67CRE2w2NtstIn67eiTC&#13;&#10;hMj7w23uSfQ00mA1zLftlVQu58/H7TmIfV8GoJblNlUuTk76noj75/s+2DwXyHfhd/3IdjWunZka&#13;&#10;rccbwOjdbCJ7UCzKzZ9imPM5aZdnEtkZBEWghPZxcg2h8HK+Y6RIy3dc//fiLNtavWqS/jVPoP6D&#13;&#10;cjmPSErexR+6DJFDOC19gfRKMFJBSx2bzLFAWvaSaI2IbgshpsEyFYVLPg7h/yqRm7bnW4tbw9mG&#13;&#10;YfZ5p45tUhnaw11v9ach0v9dG06CIC7IgPASbThBkkBqUFm0cxQ7y06RyStIfgbIfSP26uNTd3ql&#13;&#10;5u2oZ0kiwCWnyO5LKO5gVg0eIm2SXiFoB/Hx6VL+FYsgT+pVxI01IUdDaTec04sPfEshYju2BJje&#13;&#10;2gOsbFyZWuam+NxCGJ298yACeJUcUK1dx6aQ2/EjPg4/5pfz9gmI6y06/QKLZyCoM60jAKC1cTjz&#13;&#10;Ka/akhuCFtxic9hC2ngEa+B/0QAjrg5xfI6EUU29w+Jz2yC5dxXh8yvl/WTW3a+Zb1tNQ9oYSvQO&#13;&#10;5VY2g7izQXKs3tZvgEvLMCaffVAZhDcy02ClD8EAFRfXW42U2tNqBm9vlNTAwmB6ML7mzy2kHAYg&#13;&#10;9DLOPpfafp5NfSF5umqaNMLorB2FM0+AY18CweF3PDIYW/DX8vXlYht2DPu9H/Y5bCZ0zVdC8vs4&#13;&#10;If+GNV0NKC2B9duTMIi5DER9G+T/GKcVV2lgyBb0UXzJw50NJ7tSWnvm/cMZyLAtcbbAIORe5u1/&#13;&#10;TbS6y1ZWe+KrkI6rbdhrtHnP9kg60oVwrNKkSnN+wrFFcmSxnWDcliDpi8F5Ik1ZyDfCBsE3GKKM&#13;&#10;rxgg95cn2XzlId5fQd3fLmSNPV9Znfl9RzCyTtz/WAlIAI9wF9EJmZCuUxB3htDHMB24vipB34E7&#13;&#10;4L/WWf0QjFaxktO0wjMgyVqXyEGcC46+H5z/RQawB5FEVrFDDUVc7HzK2I/tpi9eZsP/TwcpVnWg&#13;&#10;Q0IdVFBtB3yDRn4lfty+QMtbVzdyFqKU+gaZgpCT5boWrXqi2E6f8xpydTfPNfUufI8hmcrfVOLy&#13;&#10;AqrzAKLtCh5m6t0hpgUQFU4X7DF+aTvJ2tL/gDjhZJfW2oG9qsw5P3AAiTINk0xbW4U1Vq0d8AVj&#13;&#10;wFjS9Uo0d02tKy7SRxk42OUWO4q5+t8giTtLbdlpa6zn1hD6yVjrja2l3ZfZMCkSpzM0vFFvaxfl&#13;&#10;8u0W1CNjnjrrzjJf847kxSDI9nSsZiD3HLborqF+iRutSoUgY0FXHVnlTT8yUzDvvKHA3KXUVQ3n&#13;&#10;3iETLOhvEo4GYjsSwgW/tIPuLTadreEH7Aw1LqAMKHHQrqPeb+al8zjlX8XW08OD023iyTeZSxIA&#13;&#10;u0ivsU/ViSj5A2qwKAlnFlnxm01xBMmfK38KISJIe06tNW+L1v1sKYKCXFUya7eZv4Uop6OZuhYu&#13;&#10;driQPU7QQbKkq8/VdbRn5AikjiPWWt/3oLxHEeUfdmztHc1W3g/RegQkdRgcdFQZZ4fB/WW/vRxS&#13;&#10;WgWS49jCxWWKE6UunaeuzRy9a82plCoQQsLFtCztXCkF8XgT2Y18cloBfNomZgcNp57Gz2wNW8Eq&#13;&#10;WogweBdcNb2RvgQ1/AO06bc8H6Ppgf6CQOYWTh7ExWH162Jr/CFxImzveyNHoeVzMZ5nXQVgsMdA&#13;&#10;6/67kGDhZpxzTrrsc6Sg8C547YpELk1sK5bk+GgkWgOOgEQNIIB3jlqO1G17FVfG4dLJmXqxDT3n&#13;&#10;Rps1K7GE8TbjLZ6PwCHEURAfzh+cIQGxZ2q84kTsCgwMu0IQl0MMl8es4gMIfgbEMY1XuE12Vmp1&#13;&#10;gU71hUCxI2/ui8iPnzUReKyJEiB450v6y9KXi0iuk1bczUm7F3FHQuAjKbuCuiYR9yr3Zwb1krbg&#13;&#10;QHtzboOViA6M5nOW+z3oHFZWmR1fbQfi0sr+n+pXRZQRX4ZLrhYFHC+a/4xiczRn0rmso3sdKeGq&#13;&#10;lLijclfZV41IOkdTCgNp7Kyu7nY5GULJT12GyBnxvQ+s7iH2RbRuzbVHqUUrQNYiRnX8qTXXICKv&#13;&#10;DrZrkqEacTe61qKNiHeM8mI6LcUkQ6odTxI/4b4QZPRZOHcVrpmxd5+WhLi4M3oMjfnTva3yMJbX&#13;&#10;5OppJFKAd8wx7c5Yq+K1qUUBYtlZPwido4hjMa5LYWwsFdoC+vYpxI2DBFgq1M61G0S0NX3cA0Lv&#13;&#10;x/NAihhAmi0hDE+agHg4ELH5WpRVz7MJB/Hd/RFpKLZtgbLrt7E6h3PbdeJLWhCR098J7OCTTYFV&#13;&#10;edx4+kROn5lJnXcw6H2H7zGSti5PhQOcvAlvsb+TQ8a0guMRF9nwfZGPZMt+BvvN38yWblOIF1Z3&#13;&#10;heCgXLmn3Lqdpm2bIMG/6JTWabW1rAlk91gg9zA4j5CZH0cWgEw4bHBBdudM3s0G8bzDEjoaIOLQ&#13;&#10;IC3tcl+grtETbJralzHA2fehjThncA4jAV5fPRfDkHWiEJsxqxepukRA6qX/P1takZ6fAqKG6zpT&#13;&#10;AdKdlTb96SoITueK4VLyOmB0FvGMDYUHacYp8yrcXF2PF5xF1LJlYutVK8/ydHMCdgCrE0tm8JKI&#13;&#10;vRXtvw6OPlgE7v/5qYgTF59WYQcdVJXFdRNt35U9/k8D6zEoPacklr8p3ndqIq9Cw4pKnPPDYmeD&#13;&#10;GLhDcmdCSHNB32VgJeaWkQgEX8yH5fzbCE763Wbes3fc6UH6fqTfhXd7gAw9ue/P/XqFhxAUpF0D&#13;&#10;0t66FpPa22zmsmxIJ0mE9u/HbrVDafdw0u0CwXMck7ca0IL6ItVCgvKpc/4A4J2rhkThvMPzU9D0&#13;&#10;wzpLLSgHjzq4zIpex8C0ayZlWJAu21VEDiGynNl4B66YFlDzFiLUIKglPKMv8HbcpUkJtFNSB/YC&#13;&#10;Bjf39v/W8v28k2WAgYziT8DP20NBeYlX7UBrMOdF+nU7BkV3JL7bVO/XK1KvT6DqYDuUTffwMTF7&#13;&#10;jN0EkWrn2XDq/Docohe4ARd32bftLY1580PesyPKxR2QTvp0ESMjdQwGn0F42tSyC+/3FzIG6Cjg&#13;&#10;iJO2Z06are9CcBE78sbHDC63OFZ0z3h7cVW29IrXslaJrUUsj+1F2/amXdpvPoD7zbnXAEap9Nj7&#13;&#10;rxx+CPoCfGKkVR0cWeywVm+zift7hX35tvaRB+kZWCCqbpfz/hiVx4AYvGrT1efkTRyMuOpPjvVa&#13;&#10;QJ1JEpJaC8wXoOzcq6e98lWmwqtt+G7IPnOZ6hQjFVxIe3ZAt6DDFrUx5iLKbKR1lfSaXXGxSr4j&#13;&#10;1whHS9tQyn4EDzZVmcrdFOP0LTtd0KkilRZ7jsbPWGk1V2vzAshwKkg5VcRLPPNO+U5zhdwwe8+R&#13;&#10;n7jmh+W2YsoC2zzSy5o3K8LyDIS7n/f1IL3K+5j7USCRtNAkd6vJz7KVc3wr6XcMuITo+tHmD6jn&#13;&#10;buYRf7nWZiwutPTL7GDs3Bu2gMC3pAyIPdZHSA+yI7E4rF9JsxxDFNacNroE3vrpjla37KccdJha&#13;&#10;h+8LTwTkyulF2boOaiJyJCjcNTXdjySygDb2ToWfBjp80v94os2cnNoePcvuHL/y/6KsEqSJk2Vr&#13;&#10;gMXfeL7zSbTvVZI0USarh04NX4rv5MLtnVpgsRBDmYxcPlM9m0Jcp1S8leMhFC3yKkbry0fZTiUO&#13;&#10;po58XFwSudI6Y1OtY4nsfYRCzb1l+4x4bqz/Wv/dbLf7taWS95+PsaH/xPyxCbG0hN8R9eYOQtu7&#13;&#10;PYiks75Yh3NH4dR/Mg4Cb8cG/Vw4SofhBGWLm4nQUZpFfoMiiW2rB2IzHru/zKJ/R0FXnauyOPcX&#13;&#10;d2aQaHvgDLPNGQgOASanA5sRtKMIuHWY1ALMsTwsY8BlrMkQqFd9Pwd7/3tPsClpgJVYThol03Dr&#13;&#10;4SnDIl5hY3tu6hZsGcCZM6pTEjkfGw8ksU/UM527fYlt8zMmduNBh+/AQR4GN/7OIPAxypclxVZU&#13;&#10;HbNGTySFqMrm2pLdsBKT+IippTMc4gYG7mLy3XSTzXyL9eUlTAPwHx67FI4wWXXUWwXiYfU2uBo+&#13;&#10;qiMJXWUHxA737YtkcQaDzhnU/QHteAnF1wvU91p3m724SknXIWjzzCu2bCA8Fq2zw9Ke0ffINiqS&#13;&#10;vncYcftN1ADmsFxRgyFPEcJFelCdwH7wP23pfrydmZqCLSnqr0fkwTu+4ztMdjbXCTLry6Q3qKsr&#13;&#10;XTslkTOffRoE/TniG3bJM1+Ho7/EvHVoudXsBbFjPuocAH4cC6KUYWyB4k2E7C2ea+6NuCoOz1Kq&#13;&#10;Oeztdn/QYA1ztByj8iCA4+qt6VcQOPN8P2hnFvPV0+EizyApDF1XcTYoN/FKO2iYj9Pi7tSzMwPA&#13;&#10;T+nnqhob9sFoXDGTHrdR9gG6+k8R1Vfyfk3UutdXWoPHCautOMpCWCl24xi5NPWmnG2Bx86UPeg1&#13;&#10;WzKIKQFSQ5R5rD+4rI9+qGz1ggG2sd66RRmoMFDJyMxF5JyB3nwOydOIHPfPGLUkj2sQ9jIGv5WI&#13;&#10;8buTh6XCMBQCgczQLyTnfzkNHxsx07mGDly3BFdEk+Pnh6c2q8q3ce7GqRqo0Fc3o2jSnDSJQ1TZ&#13;&#10;7sXV1ufHIN2NEITmeRcjrnOudgQvLXIlFashD2vNDhJEFCsz21EceEMEEQjEyk9BCiutkHsmo5qL&#13;&#10;1tCKeq7e2jv3GsxYZbAKuljBAMFKgnL6UwO1eUO0WvNtBpATG6x+WrGVMCg53TPVTLtpj7MKG4Zv&#13;&#10;cbbcAh5bwoU2dAfKeYs5eTllnY6m/F69ZCC+lXyfY18wriVxeJMTAp2Sk6tHzMv+hIHJAhB/7Fac&#13;&#10;nKEjeEGZZ+BR7wbGLkoXNz5JMkBRvPZnV1oRhwVGD4WtHwYpfAUi3gARwOlih8QRE+WdTuWMspzj&#13;&#10;4lVVTv49G3mVt0FgJ+LQXDll0irFoPQM+rUEn2j8RxGzny8lZ0vq9XsDvOo9UHrmwpmHFsUyRekJ&#13;&#10;vE/l9teJLcKFBmxcetPkwKDwDyKPTY4Nn3JBIBFHcqXbaN9Vob+ptqEjWV45HgL8Fg0V8aFJdz/j&#13;&#10;1RcgBPu3dXqoDGFc1p5dDDOcfsRh8mkssTlzeTcFTjGNZ27TAm5Iv1/cx74s4UiichBPXOkpuOTX&#13;&#10;NhQ3T2vRRh4BbMTJzwbO8zBEmg6sGSgzB0kpDEYf1lpkz8RDEVg9wONOw7/h5DKxbeHko23ELnyD&#13;&#10;+xqt4YD4pp/MBYexLRDYINyopbb1cFPFFzeb9SJFv1iFaM4JGtsTtTN8bCBXmHykL7QLgTsQtMm6&#13;&#10;iuUXLes0vY/N86I4p8/VMjd+1hicyVbjhGCriHUbkEn8zFXIpvJORKvBD1hjA+BNK3Lu7FNaxPKd&#13;&#10;KjhDDRg9EMAJIpa3ibSxodz6zq82GcsV7URa6SnCkAcCnZ7IE/sXJ9iPiNNvvQRE92PgLjLQWC/l&#13;&#10;d+ZCxcHRGeAjzirRb6DwUxDBB3/pvVMa0kqpcC4S02PxARVrJbeOuXqaux8tf6KP0coJhjshkadD&#13;&#10;ND2mSxF5evc6Nsb3L+YcHorp6XCFjNkgEHsFCWci3Pw6BkKGQS3NufXEfYxUtQRpSsY5KDEdJtue&#13;&#10;wVE51x6s17NTznYutZrZLG8uIm4uRI/CLgj+3oOWJ3NeRRU5mOdJQVx4zQ6BkMizwybtTW8rGwSX&#13;&#10;4mgg/oehBQIS0fljr667BQQ8mhcfsQz5BNfXINR5Sy0yf3KW1Q8VosGzu3VHAde0PWVhsuvsS/Sx&#13;&#10;lKlBgNuI9CctgQnBNNIcUcULfuHHaIFM5pvWwTLz+zA2AQIs33D0UberQ1G9FShaLmPQW8r8+z6U&#13;&#10;bA+U2Mo3Eu3hW1O27e5CG9IPP7tvQei4rrbl/Fg9aWbO7h1FjFLOGdVsjUNQvn3atpI3vdQhJy/w&#13;&#10;m4vbMLvMK6r7oyYon64zKrCmzpFM/RT/RjP+e5xKXnujzV6Y0nLncjuoN66p+0CYbFuN9WDNHtHc&#13;&#10;uiOys5EkIi8d9RjLsNYfWyWbBIh4BeUtW2j9VhTbyupmjHyKqQPjnnHM9vtxOOTf0LS/Rs1a/K/H&#13;&#10;YQQ2DWHIB4GQyPNBKP6+O6I6mLVHLlFdiA/HqdO8Ew7XB4QssPTOlwyxOsa8+dIbbPrEoPXaNIPI&#13;&#10;fTj9HwYcBrDLrBdwkLsWuZ6qQ5xn15/DHN0hq8s+f28hnIt3gAKEH63goWyALVVauaRiyVJDSexT&#13;&#10;jF8mspGGHXSR8ylPcRcGDieC+sNrZgiERJ4ZLmmxaI4PZ+NKt1yiOu9RNDVNaLQoWyzdm0BwvL34&#13;&#10;1mZpBXbiCInoKNSeSSRwpjJs023AGs1hfctl+cvZFmLEvBZ6hJhFqhoC+SMK8uXKDcQupx4Onl5i&#13;&#10;Z9VY7Rt9rLwXnmn7U8dQ3h/Ee3I6/XXFTdQknGocQPzWE2wW4nsYCoFASOQFQMk3e3XZ+QZ6ZQla&#13;&#10;PmIAmAeHmcBGlzVVVnVkrU09FxS9hne9c0kAWYrcaKNFsAxdiM2JwbmWpyeB0assid3E9Z+Q9RuI&#13;&#10;3wsh6WVsOWUfuDXhZiuGFh6LPc9oSRaFeHp0ejBALor7YcOQyZbdZXvN+9DKx3Av5duZfINb/Lm+&#13;&#10;M5UBQmvqYSgQAiGRFwCoFdYftzM1rb5/U/LEeRTGNu5FgUktRC5Z/beX2PBpIOVkuNVeuQaJlCI3&#13;&#10;6kf1g75+F8IbFyjZiLkROIzldzodx8libHJPO3hBHA4F90duoldZ920+YLccMOsJga9kELiptR53&#13;&#10;OM/vF1xgmJBvFYaCIHCRDT0MzfpjcLC087a1JgwXvx17+vMyFdYVtfIS2ZFO7v7Kas6HA3sKsNGc&#13;&#10;yIokw+4/Gwkc+nOF3l0Uas4KriuJW8N9DYOErA9l0SZlJtxcyjh587G+EDDzepkga5eZO5UyHgGu&#13;&#10;3p551tBPI+/VESs58Hp74TPShKEACIREXgCQgiQ4j7gSb6+/lugN8nlB1lpojD/i6KPB42wqyJwe&#13;&#10;sND6FQPB2Fzz+fRcG0eMpiFCksQ+By3zCd2dxfz8sok2Y3YQr+sldkhFN6vFa42zNfnZvefIOwwb&#13;&#10;aiIo02K4avKKZW9QhN108mBjbJ11ljGIftHDGr/QOe1Beb+wffpUWPnl5DuaSfxpqXUF6cJrZgiE&#13;&#10;RJ4ZLlljOUoYv+DRq0Tm+oMImlAUHQviPZEtE0T+S4j85s5E5CJt/UHcz8COX2Ewq4KzpkkxGgSA&#13;&#10;hez6HyTdnQtti1c76qSSy2zE7sgLJzJAHEP57zAujP5NypbUbDAP41shEBJ5KywKvoPQzwO5b4CT&#13;&#10;leCn7GmMMnDuUIQnVe2PdPGxJi///hVCQe8R+SHeZkblW1ILPkYgJRTcoA5O6PNu999IKNfgkONB&#13;&#10;FY9W+3K48LX0L2hmS62KELGjZCOLOxdiZOeZ8zqcFy+RjZ/2tJLVuTYCcYRRdEf7XKe6bMMpKDhw&#13;&#10;NLzX2D7AoRfXVyn0D2jyX2mpMLxpEwT0fcLQDghcakO/h3HGzWiKG+BguH/2xE9uvSA61T0/eRB2&#13;&#10;tgTp2buel3zrSFHElMBzJBlIC7puiCBkkJMJuPc/aetfaLMq3pn4rXnuTT/2lDIsV3skwvuDmfss&#13;&#10;6cljxfwQyz2b9TWUg5MLR4MB/t/kPdf6UL7m5dqOKs89S0nzJvP1GfUWnYMziYzeXEkfhgIhoO8a&#13;&#10;hnZCQI4nQOpuxVbRXGZNzXifaZb3mXdst+YHbQprwz51XmYHnMh+97/m4uTiniA5Lqbct2H9g7jf&#13;&#10;k+zfhBB24n5rmhhtZzPbkg1itPm0eyGEjBWa8wXPnzBSLeb3CYPaEtxKXY9Ty2OyTT2khNT5ZjfY&#13;&#10;zCu09FhrvfCnV7QFvcP+PIa2XE45PEmH1YrI9dR1FwT9MK6iljZZyfJgF1pbGh2mzQ2BkMhzw6dD&#13;&#10;3nK6y9GI649IeZUpiMARdT+v5KBBxNokzoVH2c2aOYKXweRUDizIlN2L04eUMU6moHwQV84gDsyy&#13;&#10;15OVtuK4YLkqU4YLbHivYos9Rfr9SZ+UxBfZY/+OWPF++XzJIwmdhK/any20LUd21Bw+qTHhQwsE&#13;&#10;wnXyFlCsvxtID1PX7EEaeshlaiqBK4dMN1HcvQkRn5qtBLg9ROx+xRFRt8D96+GMXoiTIN5wnAvI&#13;&#10;n9U7S1AuaRpyEbjSSXz+pQ09mbR/Y3DaLRDdeVYbtIV0dD4CH4U7aNpUxVTnrJDAA+ivv2tI5OsP&#13;&#10;ti0lw0fZiJE9+MQYeyxbCvj3YvzBZ3sND/acLryNcqoqUyIGicFw2ZG5pgvKRw2i1bzhFpu1CDvy&#13;&#10;u0qt+BadPQdhe1IEYvp9iOlP5yugBAInz4zUk17z5Qvftw8CwaDfvtxhroIgAJ/lhJbMRCouDJlg&#13;&#10;7x2dnqMw+YXP+lpEDomyxJQ5QFCPqp6ODMynOXOs6RnK/lJiOqI7J6lGL8pXB6eW7g3SHYKK4ap8&#13;&#10;acP3HQOBkJN3DBxzlsLuKnZecSCLv0UyKa1vTOO+zAF+y5NeJDzIQIT5K0YjOvcr02Dhxb2RkCXp&#13;&#10;lkHkGebl4yBzbRjpkMDa9QAGrrvZQ/5H+sAaufsuevmjkBrURh3MyMk2bjEGLsWkKfKvMHxzR3J/&#13;&#10;/Q02TUq9MGwACIScfAMAWcfxisCz8VKIIquoruZJ88xlRbb8iOEsXrtvZ+vKTTbrY979XRy340KM&#13;&#10;PeLOSg63QDPe/BNKhmidIZS/K1ftQJMmXUuBbExxltE+2uC8BYFfwrTiDx3XjrCkfBAIOXk+CHXA&#13;&#10;+6jVsiRVMZPlpQM0hw2CRGgIlKWjxheCuNSrnFUU2doKDmJdnYnIVYZE5iIr/jA1b/Kz8wj5/yc5&#13;&#10;rn1PVZ5X3FglIrsGH7aAzribi35h2AghEBL5Bvgo423uqottuNaWb2b+fDIcFWsQ7ywwzWVf57yw&#13;&#10;PiiyBkGErIc720G4GJ94a+Ob0Txt3hALxhosXdjWC4aN+R9Y76ziPkkYCpqfbcD7CumxLFu3UG+1&#13;&#10;cOmyojqL5Kxz3WoJc3cUBIQjYdgAENCc+3qbcSp892AIfBJVvgcXX4koK2OXyXDFK6DlIyHHbfix&#13;&#10;w8p5nPnrdezDPpPfYdw/kGkd3Fe62b/zLUWNRyNO3TM6QmRvstLelBVbZdj/hGGjh0DIyTfwJ/oN&#13;&#10;hzNS5UuIvKV4kOmzmhNX+9hWq+LHKWdtDdtVve2W6Qk8gT2r0i0l/cM8M2CsW8AqbzMQp2ZyDg+s&#13;&#10;61ZDmLsjIRASeUdCsw1lYfgiA5lP25BlUSZxXWI/yqx5hZTTzYqfZP6PEkwHNxYutGsOXmuNW6Dh&#13;&#10;H0jeXZEGDmOasbKQOsM0/30IhET+3/8GBbWA+brWykWZLfo38XBIfDVEnoXL+0VDpJWMKFvhVRUi&#13;&#10;NTytaH93eiA+eqkN5xio2A7M87/OXI5NNbZTLefH8Uq77KrJtZgm4Nop8kx6CWHMxgiBkMg3xq+S&#13;&#10;oU0NFl2Kf7QmbMaLfBsz+CrpIPCP2Mu+GGJ0cDXVhzTb4aiBeb77NQaBnZjLbweRoigTWbsoypwP&#13;&#10;KeNriRZ4ehcn+uGUyNZZt5bdaJ+Q/j3S34fS7n1WBRbrDPcMTQujNnIIMDiHoTNAgMMGyvA+Mx7i&#13;&#10;2w+SHECbIWjP7ZRO/5uOwQkKuwj26W4D73TYwUcMAO+jmOPXvLDU1n5RhZum+AaTsRA1zN0RV/8K&#13;&#10;Yl5F2tVF1sySWMmH2TzcdAY4hW1Mh0BI5Okw2ahjqqwq0mBTt2zkJFCIk2U3pzci+wcQN2eHxRbv&#13;&#10;w8EEJ9gUpO0whBAIIRBCIIRACIEQAiEEQgiEEAghEEIghEAIgRACIQRCCIQQCCEQQiCEQAiBEAIh&#13;&#10;BEIIhBAIIRBCIIRACIEQAiEEQgiEEAghEEIghEAIgRACIQRCCIQQCCEQQiCEQAiBEAIhBEIIhBAI&#13;&#10;IRBCIIRACIEQAiEEQgiEEAghEEIghEAIgRACIQRCCIQQCCEQQiCEQAiBEAIhBEIIhBAIIRBCIIRA&#13;&#10;CIEQAiEEQgiEEAghEEIghEAIgRACIQRCCIQQCCEQQiCEQAiBrgGB/w+Ux9xQXMYA+wAAAABJRU5E&#13;&#10;rkJgglBLAwQUAAYACAAAACEA1OxvsmEDAACrCgAADgAAAGRycy9lMm9Eb2MueG1s7FZbb9MwFH5H&#13;&#10;4j9Yec9yWS5ttA51bTdNAjZxEc+u4yQWiW3ZbrsJ8d85dtKOtdVAAyGEeGjq6/E53/nOZ5+9uuta&#13;&#10;tKZKM8EnXnQSeohyIkrG64n38cOlP/KQNpiXuBWcTrx7qr1X5y9fnG1kQWPRiLakCoERrouNnHiN&#13;&#10;MbIIAk0a2mF9IiTlMFkJ1WEDXVUHpcIbsN61QRyGWbARqpRKEKo1jM77Se/c2a8qSsxNVWlqUDvx&#13;&#10;wDfjvsp9l/YbnJ/holZYNowMbuBneNFhxuHQnak5NhitFDsw1TGihBaVOSGiC0RVMUJdDBBNFO5F&#13;&#10;c6XESrpY6mJTyx1MAO0eTs82S96ubxVi5cTLPMRxBym6UispUGah2ci6gBVXSr6Xt2oYqPuejfau&#13;&#10;Up39hzjQnQP1fgcqvTOIwGA0ikdRlnqIwNw4j9J0QJ00kJqDbaRZPL0x2B4bWO92zkhGCvgNGEHr&#13;&#10;AKMfcwl2mZWi3mCk+ykbHVafV9KHdEps2JK1zNw7akLirFN8fcvIreo7D3AnW7ivO1xTjhKLt11v&#13;&#10;l/QbsA3otSCfNUwFj+dc95HpZcvkJWtbpIT5xEzzvsESshk5WtrJISog/x55jgDTE3MuyKqj3PSV&#13;&#10;pmgLAQquGya1h1RBuyUF4qjrMoLsQpUbOE8qxo07EwjwWhtLD0sFVwxf4tE0DMfxhT9Lw5mfhPnC&#13;&#10;n46T3M/DRZ6EySiaRbOvdneUFCtNIXjcziUbXIfRA+ePMn/QiL6mXG2iNXYKYJF0Dm3/nYswZBGy&#13;&#10;vmpF3oFqWKUYpSMoCpAJ14CdMGsUNaTZ5mOLeZ85DTWClps3ogQc8MoIB8NejeTx6TgEJTpSKFGY&#13;&#10;xIeFsuM70EFpc0VFh2wDgAc/3RF4DVH0kW2XWGdbbr9cWFb0s/3IscSkp1kCicn86XSe+0kyH/kX&#13;&#10;F9CazRbj5DTKknSxS4xucCk2N0tNoFjKX89N7xt49TgnlvAW0oH70O1hhsZwJrQO+HCEzHs3Buz6&#13;&#10;Y1UOsteL6lDl6VNVjriYNZjXdKolpNbW7pZoD6LwdxV+/O8VPsgE3FHJ2D0W0jiGFIJkRnk6hiEQ&#13;&#10;gzwPXRZ/hxgc1YEM5MYqhLsv02ycuOP+y0B/BToZcFc/vIicYAyvN/vk+r4P7e/fmOffAAAA//8D&#13;&#10;AFBLAwQKAAAAAAAAACEAzARlc7dsAAC3bAAAFAAAAGRycy9tZWRpYS9pbWFnZTEucG5niVBORw0K&#13;&#10;GgoAAAANSUhEUgAAAQoAAAEKCAYAAADqyxvJAAAAAXNSR0IArs4c6QAAAAlwSFlzAAAh1QAAIdUB&#13;&#10;BJy0nQAAQABJREFUeAHsXQl8VNXVv/e9NzOZJJCFTRGr1t26VGvdW7VarVZUQLSKISBLFhBFy+KC&#13;&#10;xo1FrYBAEhaFhEUlCrhbtdZaq9bPuta2KuC+sWQhZJl5y/3+576ZZGYyk3WSzMC7P8jMe/PeXc69&#13;&#10;93/POfeccxlzkkMBhwIOBRwKOBRwKOBQwKGAQwGHAg4FHAo4FHAo4FDAoYBDAYcCDgUcCjgUcCjg&#13;&#10;UMChgEMBhwIOBRwKOBRwKOBQwKGAQwGHAg4FHAo4FHAo4FDAoYBDAYcCDgUcCjgUcCjgUMChgEMB&#13;&#10;hwIOBRwKOBRwKOBQwKGAQwGHAg4FHAo4FHAo4FDAoYBDAYcCDgUcCjgUcCjgUMChgEMBhwIOBRwK&#13;&#10;OBRwKOBQwKGAQwGHAg4FHAo4FHAo4FDAoYBDAYcCDgUcCjgUcCjgUMChgEMBhwIOBRwKOBRwKOBQ&#13;&#10;wKGAQwGHAg4FHAo4FHAo4FDAoYBDAYcCDgUcCjgUcCjgUMChgEMBhwIOBRwKOBRwKLCXUoAnSrtT&#13;&#10;Lpn9K8XlGsUs5mb44ySHAg4FQAFFZdwy/le3W13CXpxW11s00Xqr4NByPcNmH6Zw7WmmuDIYF6E/&#13;&#10;Od8dCuz1FBAuN/P2qR/QwNi03iJGQgCFiyknWBpAwvD1Fh2cch0KJC4FhMbA+p/dmxVMCKDQTf6e&#13;&#10;yv01TPNkMOGIHb05IJyyE5ACisaEX/9rb9YsYXQU3mFzz+Cqlisssw8TjpKiNweFU3aiUEBwpihC&#13;&#10;Eez9ut28V3UUiUIRpx4OBRwKOBRwKOBQwKGAQwGHAg4FHAo4FHAo4FDAoYBDAYcCDgUcCjgUcCjg&#13;&#10;UMChgEMBhwIOBRwKOBRwKOBQwKGAQwGHAg4FHAo4FEh4CiSMZWbCU6oDFewzoewwza2OgX3pATBJ&#13;&#10;d7zcOkC7jj+KIawqljDZS5mN/oovVo1t7HgezhttUcABirYo1IHfs/PWHCVUXoBXcjg5uQkHIzpA&#13;&#10;vi48imEMHyFhmu9xbi5RWe1j24sn7e5Chs6rERRwgCKCIJ25zJq48hjmck+Gj8qVXHX1EaYuB25n&#13;&#10;8nLe6QIFVPKy5MAM69+IaVLCVbamctHVu7qQo/NqgAIOUHRhKGTmlx2vcPU6uO6M5Ko7VZh+AITD&#13;&#10;RXSBpPF5Fd6WXFHAYRifCCFKLX9j+a6HxlfGJ/O9MxcHKDrR730L1/xSZWwqiDeMqa4Um4OIAhBc&#13;&#10;wYDFk72cZM0ss51cDlqlIqoSRUBIgiTAxjETbaPPyETRofAf/bMVAL5Mb9Qf3r3ymu2RjznXbVMg&#13;&#10;OUZD2+3okSey8tecLhR2PSbRULjEe2IChBygiCGgN36P+fYp68WwXZhIBoKGmYzzY/B/cKscD4Ea&#13;&#10;xQMR4i0QNPGVgsAGwUUqfLF/AZ2Q2np/ADAs/Sth8eWaaT20Y1nO9z0yaPaQQhygaEdHZhasO5Nz&#13;&#10;ayom/O8BEFqbA9I0voYEsiwRBmTmpLUHKELcIBjPxbSKrmDlgD7NDUgxvhXCnFU9aEsZKypKjghC&#13;&#10;RUVK5o8//ZXC1GsBGpdAR9RG/wDALf07bomHGfcvqyy+5ut2DIG9/hEHKFoZAhmFq85TmDYFj1yA&#13;&#10;AagIA0rK1lhcy/gcq3GpbtWu2l1asK2VrLv9p/SxDw/QvK5JClMKmKoNjAVuWIlJ+efHnzJmWHdX&#13;&#10;LRv9VbdXrpsKyC5cfRoAcTIAfXirHB+JhCrabeoQQ8RKS/ClNSWjtnZTtfaIbB2giOxGrFBZPx58&#13;&#10;Adh0Aojz5IBqCyBMfTNY/MWmUb+2dlnejsgse/J6QOGSdF1kjOUKn4q6HyTBLVp4QewQUOKW9TIk&#13;&#10;kzuqike/3pP17M6yMiaXn6iaymT04eXQIXljKpmDgGHpldxkq3XVKK5dkgtR0UmRFHCAIkiRs4q0&#13;&#10;zJ8d+nuFsSlYlX4jteaGgV+jKcmCWnX9v3hgMVakR7AiVQWz6pXPiUtdWVr65Sh7OlbTYxFSEDuE&#13;&#10;pOSLSE0KPuNDzozZlQM/r0gaMSOiKW1dZuatPo5rSiG6sPVt6yBgmP5d4AjX4n9xVelobLE6KUgB&#13;&#10;ByhGrndnD/INxaJ7PfjRMzgGjWTTgxQK/WzapzcxycRiprLHEmGfPqtgDXFAN0PDf4a9C0AAF5GC&#13;&#10;k8HSv4QV4wMupfrhvcUoyTaEEzCE41djGzvTFsOiqGCCNDL13VgeHgMFF1cXj3o/gpJ75eXeCxRj&#13;&#10;VqZkpaiXInjp9Thk5WRpqEOGUtGSZNPxhGX+C9zDEs9uY/2Pq0f32mEswSpm55WdKlTtJlwPpYNi&#13;&#10;WLT6k6JShaLS1HeCOyr1+5VFdSuu+jGYx9702Tdv5aGK4s7nXOSCJv1iA4ZNM2b6GwXnFYrJFu8s&#13;&#10;HfX23kSryLbudUAxeOLS1HolfQRXBAHECZIgZpQVmH6AwgtsKPR85tsg1KKqBv1xlgC+BNl5Dx/F&#13;&#10;NPd0iEhXckVzCwOGXi0SBjspKk29HtxGmSmsB3YV52xu8dheeCNjfPlBikeZAApdg0OnBmEXBGJa&#13;&#10;NA6DAIOUvSCwEJug7F0EZe8eo8vpSNfvNUBBSj6TZV4BlnIKWPRjY7LooJ4cHFIBKP7BhbGocvvn&#13;&#10;G1lFUbTZ2BFad/nZ7PFrhlhuaccxHnXMiKWkswc3WSGJJwByc6tLc9/rcuF7YAbZ45cPYe6U8QBc&#13;&#10;0NO9HwAhul5HcmUSdE1MmKcsxhdBJPnrHkiSmE3a44Eia+LSDOZKvwqTZjLn2lEw6cVgiM5BBCYY&#13;&#10;iCVew3Pzq/+75Rn2alH0h2OSNP4/ZI5ZmclTXRMBYdehjoNjsswkIlH7hPUinFbnVJfmvBr/2ux5&#13;&#10;OQ4oXLmPIVxjYRyXB/oeEFMRTPaqcjvZgAcafx5ngi6qLB395z2PIi1btMcCRUbB2iwoHHMVzvNh&#13;&#10;R3A4bAViAAR1PoxwIH7g21+EsOZXDdryfELsBIwscmf2++lV4IBmYCfjCHvFi8Ii004GFHHwtX6b&#13;&#10;mQIcxNWb0NVADCd1hAJ9Ji7t71LSci2V5yuKdkibgCHHDHsJHMmiqu3ac6zi8ijbTB2pQeI+u8cB&#13;&#10;Rfq1Dw9wme6xQPyJAICD2+xsw0A/iz8rgv9pZ8mov6CrEmKCZeet/p3QlFshB50uuYRoXBAcn6Cj&#13;&#10;ICXmJ8DBe6sb9XWJoENJ3OHevprRIqNwaxSIOwkgDYBugwu1zd7/ZlnWopp9tjyJRabXudD2tbT9&#13;&#10;T+0xQCHZR+YaB/ac5PcD25Y3DRMT8FnBzQXVxbl/bT/JuvfJjImrT1A1fgvQaxgGKZdiRmSRtI1H&#13;&#10;LLChfwdcWyjc+rLqBWOrIx9zrrtGgf7XPNTHSnVfCf+QyUzRjpFrSAzFtxRbpdhnvomlZnGVVvkE&#13;&#10;WzRljzl1O+mBIvtaKPhMPg76pvFccQ1pB0DoEEmexPGmCxPJGjFrYvlPmManwcHpGohKqVHNxZuU&#13;&#10;akYNpsBy7q9fWLliwjddmw7O221RQO6Uad7L0TfX0k4ZRNRWbG2wU4YEn5l3VNNc4vWmPPbN/Msb&#13;&#10;2ioj0X9PWqDIzF95IIBhPAg8DhrrfVrf4pJ2BD707xPcMBZXLs19M1E6JnvUg31F36w8KBlukO2I&#13;&#10;EdNCOm2ZOvbx+CPc9M2rXHrNfxKlDXtNPa590JNlZI6AOHgt+usUiCbRbVeIIEHjPGF9AAe0YsXX&#13;&#10;+MiOh8fVJiutkg4oMiauOlhRNZpYY8F+94/py9BkaOSvx9cKk1uLaxaPfidxOkrw7IJ1l8FtfRb0&#13;&#10;DMfEVFQ27WSI5zEqZycSF5Q4tOzhmsBcPltLuUQwjQDj161a8waD6FjGf9DHpdz0llctu5w4wqRK&#13;&#10;SQMUFLDW5dIKoVYaDXkwK+YWIcnvtmdgLQDiMUv4l1QXj00oM9zsgjWnICrW7WBjfydHSzS5N+CT&#13;&#10;wUzjX5Zpzq5eOnpDUo2svaGy0sX94Iuwswb/IHaOHHcxHQht/yD052cQTJbq3FwFBzRYyyZHSnig&#13;&#10;kHb6CpRJnF2FjoCREbjvaN6QzQABpZ54FN6AiyqXXp1Q7Hl24cP7C+aeCfEB4hIC30SzqGxuxxcQ&#13;&#10;hO9PS0l5eE+QcZNjOnS6lhwu7ucLDh2GhZAEmgY7PYzTaBtozU556F9ruV9vfKhuxYSEN6lPWKDI&#13;&#10;Kig7llM8SibjUcYOWBucWIZeyRSx1rB8S2pLxn3S6S7vjhfhV5KZquWBRYVnJwymCCBIQx6Wmox5&#13;&#10;AHS8xO+rW5gMAyisCc4Fy8gv/42iQIfB2EVYDNoIokNh+oxvOLMegrv/8p2lud8mKgkTDigyClb9&#13;&#10;AsFirgMHMQLKvdgBa4MAYRnbYSuxWjB9SU3JNVsTjdDZCH4DWfZOAMTJMW06yKcE8gXqDk5IzE40&#13;&#10;TijRaJoM9ckqWP0riJaIzG4NQ9+7bE44cnFAS6QtDJmH+3/AmF8pWOPS6iXjv0y0NiYMUGQXrITc&#13;&#10;7qJgMUTY2AFrA4SFkdGPkPMfAumXVS8ZlXCEDShdb4ey6yoMGDWqZyd5fALwYFL+d1hV3llTkvty&#13;&#10;og2QztaHfGuEkt3XEr4sJtQMIXgGF6KP4PBWEdwAV75L4WKHofHtrnp9RzLvCLRGo76Tyk9WBYLo&#13;&#10;MI6Frx1BdEx9BzZfy0Cg0kRy4ut1oMgqeORXMHqagopQvMNWkJciKktT6285M1ckLKsGMSM71Y3Y&#13;&#10;B2wmvE8H2nqIiJWEuCHbYGor4jzeU63XrWbL8kioTb5EW4Z65qGo+NFYHo/GqngYLF1/AnvyQQBJ&#13;&#10;xOhkaUzhbgmI1G48KKlBeiY7sA4O6uE78M5XkO8pENB7OPfrfdNvflK9as8xIsuYtPoELvgkKD6v&#13;&#10;gMdqWiyHPqIT5gFxGCSCrlEM/5Kdy8b+r7cHRq8BRWbh2rNROHEQFNG6jQjKFBDVTwOpVDXFqkSN&#13;&#10;oCzbxNk9ALRTyXckmtLVtocwsJ8uliC25vzejq3ZqQFI24Nq2i/A0V2Cwfx7ONAdjj50U1Qw0r3A&#13;&#10;X0Z+2noYwEILfUxIqdiaagIR4q4AIwBXwpKvwXm8JxT+N7z+WlaD/+M94bhAeViU5ipEo0k537dt&#13;&#10;5by/FoD7CLjOJVUluR+GUK5Hv/Y0UEA7vOa3gilTMHgubJd22DK2IFbAUl2Ist2lo3s1YG2snpHm&#13;&#10;49x9K36fKJeDaAFkmu0hNgmzsah66bgPYuWXqPf7Tyo7zBTqcM75CIDBCVz1KFLvgpBZrYJBhxuE&#13;&#10;YalAuUt+LOBBhOFDAfwTfH2VmfxZS2Fv9nrowQ63KfyFfhPXHSFUKw+BcXLBXWa1yx5IwB6IGYtq&#13;&#10;Ssb8Kzy37r/qGaAYOVLNyh56PnwXpmIVOpdDZEdoeLQugiWn9gYNVHDKE7TBJfpua01teeLuN2fl&#13;&#10;rx6FQ3LvgpXoQVHZySZW0vg3gl0X1ZSOeaL7uzV+JQyZ+oB3t3/QedAvjEV3nQOOKB3mybD9It1r&#13;&#10;lP6LWTRxDiE/ylfb+z4BB1hyEj3tmBFfYYK9jPGBYDINr1Uty0s6A6YgJaQuS9Mmoj1jFcU1IDaH&#13;&#10;AeCUIokB/xGxgZsmtv97zsI4tOuCdY/fJ1jUTFf6hTiAZirYpzNbtWAjk1ewocLEuZHCKmVm3ZpE&#13;&#10;HgAyrJrmngP7/xFywkQJZBsQM2rAic9njf6FySRz95+4el9DRVBazsdghh4DkEffkA1Leyd3cBih&#13;&#10;92XHSgKRkxQhDMkYKaTkpXwlgoBIUmSRkabaKCNoi0DPCvNz4NVzEFHWV+u730xWXY99/gobB8Fr&#13;&#10;gu2SgIU0ypgCLYOAoYOyT4G7ehDK/NdAxG5N3QMUCFibMcB/Mc6UAECw06QMGo0dp6YFbeJN4wPQ&#13;&#10;ACdRux/ZXnx54p5ETdzRgEvy0F23o+4BZWVEHxFXZK+2G4VZf1tV6fikiejcv2D14QbnExTBRjHN&#13;&#10;BR8aUjoS9xcj0UQn8CC9RGSS4GJuBDNwv8WMelNX6lW35hO6ruE4gb6KUPpDiXmgxdUj8P4xGIyH&#13;&#10;g3D7AWAJPXALmNIWcEjQICW3DmaVvQuwqbA08/GaRWO2RFYnGa77T35ksGEZ47AAATC0/WNuqYNQ&#13;&#10;UiFu6gi4xZ6xLA6RZNTL3dXGuALFgdD416Ro2AZSYNKqnEToF3VbkFpDMjsSdi/+ZTFzcbUn5TGW&#13;&#10;4F522RNW/Uy4XffCEOxCyX7LQSybYf+RaO+mNn+GDgZAjH405NeE/pqVX3402Hsol/nlGIAZMWVm&#13;&#10;akVgizqwowMOUAzG5M6WHEdoK4keXK23TN+t1aVj5of+FO07RSOzXKkHI5jtL8Fz/AqsyMlYNQ9G&#13;&#10;3pB8AoDVGkcjuVISa/01mDwvAKxXVW73vIKAMr0exjBae1u7l55fPtClarmgbQEA46C2AQNxVYR4&#13;&#10;EcD6YNXSHPgFgXJxTHEBCtsNN/1yVG0K5PXjZf2i+S/QD2RchM5GoIV/omULM+qNjQmvzZaHAv20&#13;&#10;AKzyHZCT+9kTJKIXZLtMP3kK+jX/7N2LkuMwXAI/S1Ovh1j4B8jA6VH1LLKpxPLa4I4dna9w62nJ&#13;&#10;7is7/5nl63MYuI/FYJl/HQCPZuLQYkFch+mfDa39Lc0/tP1Nxjnl6cdgtTwH0sv5YNJOAGik0viR&#13;&#10;uopYoCEBG1uM4EgAMO8Crcpcwr9+e/HYH9ouNbGe6DN6cT9XWt8ccF0FcIY8rDUOT+owoD8CxV+h&#13;&#10;IDrxDOXYJaCgwB5mihvxKJVCyJrtDlhrmdb8Gqv+qWSQJwOGUw8wTbtYKvAiWWyprJSs7z+Fbs2o&#13;&#10;Xj76b4k11KLXRkaidvMbsPJQ6HqYyEczK8e7ze0zABWvYiu0zFDM5yMdmmixaFTT7hF0/AFN4DA6&#13;&#10;Eci4IME03oZAv3dFr1Hbd/tNXHmEqbjPQ7j9S/H0yQQabSpWJZchz2r5HvDyqMLNhyqXjPm47dIS&#13;&#10;64msieszmOK7iqncjv1Kom2MxdgGDNLfiNfBsS+q3LllU1eDQ3cKKDKvR7BXv3Y19rnBFrkQsDa2&#13;&#10;HBtEORjgvIqOml89aMhzrOjsVoTexOmgrIJyWFVq9wEEbf+MiKphoEI2ljYR87xG3fzvluXVRzyS&#13;&#10;cJcU5g3MOQ70VSaDQ4CWPQZABMULHLeHAfcEQsM9tHPJ6H+21aCs/DIKUDsfw9gbpoyTYggmrGEU&#13;&#10;VC0dXdpWPm39Lp0FObsYODYcZf0CYKfE3DGgzCTgEZeh1+HPU9h+XVK1+Op/tFVOov1uR5Pvg2jy&#13;&#10;MA9X1J8DDVoHDPrdAvduWUuqvTseZ/Nv6FQQnQ4BRZ9JZf1UwUfj5GgKWNsKG4QVRJ4pIfHgRQy0&#13;&#10;BVWDNv85IQLWtqPnMwqKETOx7xwMrjz5eKT2ObDKMsN4xWT69N7Y125HM8IfkeLTIVeBDb8VE/nw&#13;&#10;mJOqWTn4DbiHVYL5V3bUhyarsHwoWIhycJqZYYpQohtjjaYwhsbNXB1HQWYdddgpQGxq28Vo236o&#13;&#10;d2Dy4DMyBcUSU6fdF9JjLK4szvkzvkd5OPLlBLqeut6bpftHcItfBy7uRMw4UuhGr6AUGUF5Yb4L&#13;&#10;kb/YVcse7egBVu0DCjLTNbMmAJYpChMUKwCAyMkjqxgECGhiGXveMsXCmqU5pIlNmk7IyCs/UdHU&#13;&#10;pbCLOKGFvI2GBDikXVxYd1Ua9QuTQnwiRzvFdQ/0EOdLsT7aLoYECLkF+gWaWaIxvbwrMn3mxLKz&#13;&#10;uUurAMX6hY0VGrSW+SX3N5wR7zB+pAB0K2woVtvRGHJntM5l0FgluwzI9IJhjFp/SkrAoCMxBzQM&#13;&#10;Q5unYGE7rX0mCAZ24fhS09ewbtdD4yvR322mNoEiM7/seCjwFoBN/XVMzWsTShuQY8XTyXpACqxG&#13;&#10;J4Alx66GYp9PGUq+pjbqf7f8xtSaFT1vHRdanfZ8RzzRvkJn0yHXXo8+TIuqhA2y5Kb+NSbXYsOo&#13;&#10;ezheJ7Jn5638HdM8FVjh00N1FlzzQARprKgqybkCA7YbFhHBs/LXngZl61iMx+EAjKzYi1sA/AEY&#13;&#10;qMjLignAWJrzQnvom1DP0CHbRx58Ebadr4NK4Kwmu5dolWwyatQ3YztpXuUOz8q2jhpoFSgCMvoi&#13;&#10;FJodfZABlclazECABUU8icHwYDKGahuUU57m70MAoRZKfUuYIg6Ulqug8MEZbW7q9u3zvqnonJwX&#13;&#10;rc+6616/grJzLQ79iur6eVQxQwJf85mk4CAWd4WDiNWOzLxVo6HLWYmxAQVFMyaQlaVp+i7rbkvV&#13;&#10;jMnlB3FLHQ3AyMWO20HSLiMaR4UGyLFMvwn2DAb13KrSMUmnw4B4r2T9eCAOrZae2L/FAt9qEB3a&#13;&#10;6oZS9FlEgpvSmogZEygQseePWF3ngXw4WYbEuZAUGGTM0htw5gEMaqwH26PoCskhYb5mjltxAPek&#13;&#10;rMRgPlvotN3ePJipknL1M/3/xXbT5JrS0a8kTMVjVISUXYboexu6jc5WdUWzY7HFJ8sPUFxjmfrc&#13;&#10;XUvHfhYju7jczswvf0BxeaaGLTYEvobxkdeqP6UnlMB9x63IVt0pl0OPkYfJASUghn5Umb5JfNax&#13;&#10;JbtWsay5O0pyEisQUjt7JXvS6ma/KtUVUPaGj2/KSirlLeMroRtjqpdFP7oiKlBk5636o3B57pMA&#13;&#10;EbIKhGRKmuMnAL4La5blvNvOeifcY30RA0Pl7tVA3UPCBrFsKPkWQGa3jDW6Zd2YqA5poUSVQX84&#13;&#10;2TO4Tom6m0F6COA+RMi/4s/tYP3/Hvp+d32XHFsaew0HK58QOjlpgFqGPqa65Oqy7io7Mt8hUALW&#13;&#10;NTYOA/uA8IrKqdK6PBpgNHNcVXS0A6s3ksoEP7TdmQXlZyqcjCDJUztGKAfJNVu12MXLqV6a+2To&#13;&#10;+/S9BVBATr9CcHUtNKSYJSHogwFmG84Yz8CBZRYOaX0/MrNkus4sWIWtNbDEnGe32I8mogmxG1tK&#13;&#10;N2MQL0qGdtG2JLZy5wHc7LiiYZWmVVJu5X4LrfedlYO2PNzTp1nZLvicLAeJuLJ2krMx/G9W7Uz5&#13;&#10;VVsyclhz4nFRVKRl/3DwJeCap4LDOF3OhGh2CaTDkbFDoAAU5kyA67PxKL438sietO5UjOkCYOBI&#13;&#10;jBU7OFRoRbCQoGtqLcu4NJJ7DgOKfoXlR1pCfR17zNlh4gZlwJiPm8YtlftsnZ8s25yhNAj9nllQ&#13;&#10;lotdgBIM1/C9fjxEEwrL3KeIfzG+qmRsj6y4oXXr6HcparCM+wDi+VL+jtSv2H1HwFfODHNW1bLR&#13;&#10;ZFXZKwlm4pu4y3NJM/dGw0/oqPIvq5fmfNArlZKxNdIvhU51mlC0X4LTir6jZ+upTIyNuVX/21qU&#13;&#10;CIdXd5Ze/RB1y2LKXOzsndUiCLBsp/mN5bd+XbNi9OfBMpqBAgib9ePBz2KinNfckXhMDjSxCyzJ&#13;&#10;GFjVbQy+mKyfUNBOQoShBRgQtDcW1gxbG+//M9cbxsd76y6soDhdSP2KO2UVd7nPiq5fkVzEl7DO&#13;&#10;m15ZmrM+TsV2Opvs/PLzMRmfx8rcNO6I5rDYnFpdMnpBpzOOx4sUANmrXYngO9MxgY5oTQEMc/RV&#13;&#10;lWplfjIfGXjItc95dho778L8nibnQYj0IOeB3vgMOL1Lg5we5Ak7ZW87iGL6hYMEeBSssT6YyY7d&#13;&#10;E0AiQ7LnroUtQELKo9i9Mf3FVTu2DUsGkKAzShWP90WwxQAJ8t6OEBPlbpRewZnvV4kAEjTKXHXs&#13;&#10;daDCVnvxoTuU4PfD4ATW22nV2MbqkpyVwuU/FQvlzajOdpowYdI5JhOC6DDoWsbgxLAHUfcmwOvt&#13;&#10;6ne0/M2LLvRBjJqODYnp0NegE5qbQm0Ew3AR7DMuC+Zr/wp0ydJ3vgF/BiibsD0USFKGNP03V5WM&#13;&#10;nhO8l6yf2XllVwjNXQ6QwDIbwkmQ7oVzeEEbt8K0OCnaScZMikt7BB08qIU1HlhH7I1DzrRugX5l&#13;&#10;MforBEF6v/eyCtasB7iNbOJaidU19DfhaXta79euuQbk46Oq2izYYuRggLTY+ZN6C92XX1Wau7T5&#13;&#10;reT8hojh9wEY/tjUJ9QM2S/GB1WNxikMICo5iixj+2+YqrYECUN/rcpsuD85m99ca2z1niY0bRnm&#13;&#10;TBSQUHzcMvOSBST65j98PiweN8CNvwVISP2KsP6Hba4LA0rYhAIJ6hHBzK8jV2mwFH3ZxHfgVpw4&#13;&#10;qWbZmC2VJVePgfJvBEzCvpVezyHVw33wE8pddKhTyO2k/JrRYMwCSLxBjEFTAsMAy9XjMt1MnmYX&#13;&#10;ED04ZDMge1OCeQr2BREh+rZkMFFuqnaULxTPErOlDMZUfcMVtJKTaMB23ZjKkpwVUV5NuFsZeavO&#13;&#10;URXE7Yj0oUBNCSTAXbygmMa5UFi+nnCVD1QIkw7a4oiEGP5scG3CgRrVEuLIJkyF34EL3UJhGpsS&#13;&#10;bIsUV8oAnNmCQLnJnSjMA4Sqm2nOh4E47fio6lXUOoXMfAHzZ8pnAu2FXQGMUcw3qgdtTXitfxtd&#13;&#10;xA1LeQBBYA8JY9Ft3YsOlndisgSXIZ2EqrrWYUcqA3J+c7OpLQQSur68art7eCKfNkWVht0CRbNq&#13;&#10;qj/ZdYCjqExkj2KMkX8rpo4JY+0Kk+XJ/kKwKyjcQlODkvQLlMmvYcPiVTn3A23ANb7xM8hYDe75&#13;&#10;CD+mKEPCVltbsVGR9Nugk8ouZqr7D1IB1dSBmFjYyQER/li1NHdN0+0E/tJ/8kODgd2PCEUdGKpD&#13;&#10;okFLRmHMQFCY0qvzoKHulAtxTzW9b+HqQyAy4cS0UKAjplb8t6fq0NlyAMBvY/EsDWPPyWKZqwea&#13;&#10;bs+xnc03gd7DGU3isVAgtAFd2UfzeI5Q4LBzNBofEEGo2hA7TN2AgjepuQkKywcX3NvRnGZ1LrUO&#13;&#10;xjPgJEqqS0dDa50EaWSR2zRcy5nqOSzUqlF2KFfBXPhvg/aaIkclJOseSmE4XN0M+vcJNeQDu0sd&#13;&#10;9Erocwn73VLWYIHBtkfzkMLcwQizjknYOnegYqqlvgFdBbY8QtpHBy5b7ATEUBW50is0mCE9JMQ2&#13;&#10;+Lh/FbyVjJ81Xu0cKKCOD1uBsSyDEO9pSsr0ZGlTVr+fXs9dKReGc0UYquQBKIy7uhIxqidpkF1Y&#13;&#10;PgEgkRumWbe5oW8Nv/8vPVmXzpalae7PwXn/KB2pgpnQdGFs3+BlMn8KUfctWrMtFCgIG4ARl5C2&#13;&#10;4sxwsUOygjtqBg3GaVbJm2CfPwIKzPAGwCAEMvLMhI7yHVJjimcJRLg1TL+C36Xi0vAvryy++vaQ&#13;&#10;xxP2K5zCxgiuLcYCFMK5oh0E3Ewsb29MhN5u4HY1Xcd2aWNYPYASWFtbKmjDHkqOi6rB39ehNYhP&#13;&#10;EdJN2N3BnMHB4SEWWbI5xHVwpSGRlUttkh1muVwoJ4ZySlK2NM1/VA7c/HKb7yfGA/COVu4AKIBV&#13;&#10;b1b+IYgtREP/a16r4Xp0VMKLG3AzHwtAWIZxFrY1LZVmuu8TS9eTwpeGhsQA88csULxf2JzBfMFU&#13;&#10;2pkYQ6aLtSgqQihvDtEjNB+JhFmko/CH3qbvQHkX+bVH3k+W676m2ge7A+jQkAkmtetW0oTj6zex&#13;&#10;/CRsTYX4RYD61AbT2GkYRl5PuGZ3tb9xitpkWDcSSADdIvrCshoRZLkgWbgJooWf8WOxRZod1hY6&#13;&#10;ssHCIUR7QkIkO2gow3RINOagR9qMEx4pnHkIiw4OAyHnswdsOyo1WdvO3d7oK63gSdMmhHkZB58D&#13;&#10;7FM3N4VWYWiW7q5NgNOt2xobcG2+FUZ8izCpIF9EgATnOuJgFMaKfdBW3r31O7eUK+AL0rzeQubA&#13;&#10;Dk6DZfKPeqtO8Sw3y5c5CKgwJLS/5K6aYE9CR8GfkqdQB0ukTuV8EJxF9wneSrbPmv9+VgtPyjCl&#13;&#10;k21Lwi/LvvbBvonenswxKzPRCReEbSPSlq7u+58rjS1P6PqTN2b+6gWK6r5LDrgoIAGdS3710jEr&#13;&#10;E7odEZXrU/DQ4Zgnl4Xpi0gZK6wPa6u9WyIeT85Lbp1ui7rNixMFKgYf+xKi3oi35NkIwaYRR6G6&#13;&#10;vIYlTgzeSrrPV0nWYq+EKTOhvQURDhdGxqxEbw/3asdAs75fqJJZBtHhfPmP94+GwikxE530laWm&#13;&#10;rWYu93XSWCdU/yVFP+6XIFGa+3BitiB2rTTmuQvzAsaJzZOIxhdiszwS9LCM/XaS/KIoo7FANVeW&#13;&#10;+swyqhRN/0hxe13/wYDcKeXf4CNgqfBvZPAyKT8VE3vecKtEQ4JJrgaKayrFcQzeS8hPYR0l9+eD&#13;&#10;lSMW19AbVS6eD95KtM/M/JUHMq3P0wDjK+wt0OYJRQZu0JzXMb8vF9u5SQcS8qwSRW12ZCPiI9Yk&#13;&#10;tqy/x4L6SKL1RWfqQ1GwoH85N5Rjkgpnxt7YsXjcd8q2hVf9CBR5O3BTlkEPwwrw/OxJ2J5L0lRd&#13;&#10;PPZ92Bk8ioHb3AJaDYRQEUpyaVbeqiubf0isb5hUg8NqRMgurB8UlvJ12P0EuciaWE6h8V+G8vVX&#13;&#10;kfYe9hmzYicCMF9etXxs0pzFGiQtQOIi2OP8iQzDQpPcRcN5NckQIjG03lG/IzwgltN5MKcP04kR&#13;&#10;94RdnnJ6ByMQY5Cz8A6kBxDe3bLUO+j3ZE2wmrgNAV2+DXPmQYejvSkII7+StPKJ2DbsOqHDwhNY&#13;&#10;XMNlVIWP1vBHeuUKxzlcw1zasxgwB4cZU6E2EqSF9SUXvovhnftcr1SwC4XKxUTR1iGLtDAFH8X6&#13;&#10;8PvedaezJV3IPmFezWpouA27UyeHchME8NiG/zjFqn+GKiqBgrmNp7ASfBEaUIQ6HWAxIit/VUHC&#13;&#10;tKiDFbHDvhl5gEJqTPPbtKUlLA+IsQjxEUpItm7+sfe/Aaa3h9UC4AbEH9ioufqF3e/FCzprNDt/&#13;&#10;zUKsrA9h5ekbZgGLelHQF+gp3lN0/+8qi695oxer2uGi4eQ1mMYFOAnyBeoTqiuS48iydiuWKExk&#13;&#10;fVF7G03GcPCHmhYGEngZ441ZXNwV3IaXs6d6wdhqrFgLJOcRWgINUNVzvzwiLvR+En2vKhnzLILS&#13;&#10;XIcOhjYzBCyIlbQVnPlMS3uF2OdEaRY0RJ9FKpgB4n0N5koIUZAOC27Q0p+D0nJKyzidqL0ECd9z&#13;&#10;fn/9BTuTYCu3qd9xiE524dpxptfzJrihfAAgFBEhTBzpuzh5PehTdy5r+xzWpnwT9EtGXtlliqKW&#13;&#10;oI3QyjbrlAIg/1TNdu/jwao3zZxUo365Zfj+JWWv4K8gEqiSip5fB+TJCd5Otk95KK7hx5Fr8JWl&#13;&#10;La2mhNaRj4+incA19SVE+plLLrVNP/fSF0sX/8EKXReqiCUQV4W4qJeq1FQsxLVROMrhVei0zrT1&#13;&#10;Ec0DTAKxijFnNC6qqjdG1K2YAP1XcqTsgjWnZB916AsYHyswIH4StW00dgzfLZUluXgmuVN2werx&#13;&#10;quZaLcXwUDDEOIPI8R3G4PWhuznEYTQlWAOebLlUctBJkytF8Be5EkOtIaxihEy+M1kVOPLkM64V&#13;&#10;Q2OdEeaJSe3EagGFHBHpE6Dj3VU73L237TVyvZrV3/c6WN9TmuqJPoCx1ffuRv24H1ZeEy6aBPup&#13;&#10;Gz/7TFzXX1XNOdimHS+LIRfr0ASZFmOmHgScjtCJSSO7Dxy/bpChmTdhTOC4A7VlCHtqI7UNFsyw&#13;&#10;a5nR60GAQ2neie9DRj7gres/4A6A+jT5eihI0Dzn3McN36WVS8eGHavYxFHQS8ROIaY/fAjAXoVs&#13;&#10;K0r2S1gc7Ngkl6K8BfZs6iAcCNuJevbqKxjA63As4IU42+J/xF6FJbBechXh6uGwKFydNdD/cnbe&#13;&#10;ahkGLOy5nriouByzUDwlg7oEy6MO1dz7+j3qpOCtnvrMyiu/0KVZrymaZ7xcQCJAQtISEaCws3FR&#13;&#10;0oAEndVZsHqs7hZvMZfnOvR+S5CgxQPjBFHMPwUnMSzZQQIqhDPqBgx8AW0CSNAOYKhYJUHCgu/N&#13;&#10;5EiQoHEWxlEEB15WXtkMOB/NlXJLaGb0AO2JS/ZEHmq71O9XVtStoC3W5ElpY1bu40513w9Lu1Fk&#13;&#10;eRamrAo0g0SwgGXkCyDSfOlMVlQUQtnubS+dmalYyvsopdnIx9ax1ADRfl1Vkvth99YATlCgk+HV&#13;&#10;bkOHT8SKq0YqLG0ujJzUjKcR7XsSlJYJuX0bSSeKoYqBfCdMAM6RkyUC+Oh5uWNjwjybiWJIgXPj&#13;&#10;dXBzZF164jqzEMGYmetagOFQcIRapOJSiowQy2GrcyNOCVsYrU5RgYIezCosK+QM+8cKT2kxQOiB&#13;&#10;JsDwf4MBU+Ly1T+0LYlkUmoCTq/C4bX8bsjb+0PkIPaSbockWlFIZjMIUl9FIJziFHP3s0FNcMiD&#13;&#10;3fIV+oBSHJiTZ8vLgSIAYNzS3zGFcl5NyaiqbikYrYXWfxT69Q4A5k+j0sZmx30A07urB+0/Nxm8&#13;&#10;jVMnLt3X40q7Cb06AXJmSw6CiEl6CBLzLPNlbhm3yMhW3UTk7s42I7/8NzhKcCrG7oXoR6XFYT+y&#13;&#10;vfAfYqIBAZAmtWZWHxMoKI/swlXn4TSGxeAuDpV75C0mEh5qAowgh9EADiOJlFiIoox4r7MwOsYA&#13;&#10;bV0t0JYIQUlGKAaQmOa/YRBVJgxzfXefupWZ/8iB2Kx5BxO2X6jOiNhhYfqe1tiuq7YXT9ptVzA+&#13;&#10;f/tCT6Vqyu2YSBdI9rTFaotp5oIux9A/tixzSuTRc/GpRZxzgf9Jhpqai0lzKybMAVGBT4oZpKPS&#13;&#10;P8faenflTndZqDIvzjXq1uzkQUuqOhXSxXlYBGOeZm6PI/1LbloTKpfmvNRapVoFCnoxbfzyQW6X&#13;&#10;dxZX+DUIO+yNSmR6MBQwOCvVhP/h7cVjf6CfkiFJE1auzIL9/jnEUjcpESMrD7FL+l2YfsQg4M9i&#13;&#10;8VmX6nK99s387olXKV21Xe5F0YyZMKhfwAHKufFQLlM8SxwDMw2NG43BlRJZniQD2g5WnYTbZYZR&#13;&#10;d2sysOMkl8PM+C4oJM9qQ8xoBBgv9SnG3LokGrdNwxNhIbJ+OORCSABTwCH81lYPgBMmXURkAjeI&#13;&#10;xQ6gaD5t+euvq1kx4fPIRyKv2wSK4AuwwDse4s21YCpGApXT2wYM/7eoy0MKV5fuWHzld8F8EvoT&#13;&#10;xM7YdshwMJ43QiY/BUAQGzCIPQXBpVjC2McYhE8ifNamXQP3ey+ubLjcAWl8BOHwRtongjVTkORo&#13;&#10;sP4fcWbkVS7JfbP5l/Z/yyhY+1PORSEGzli4tWdH7dfAagvw/NTSrRnVy3I2tb+E3nkye/yaIcLF&#13;&#10;Z8KkcAKA3W2z3RF1ocUN/Qgd1csQO2fhHI+3Ip5I/EtSyh554IWcu67HcD1bOqpFO52dWkIAQYKG&#13;&#10;sD7AuSTzq3c8uYZVVERsX0VvcruBIvh61sSVx6BAHBnP/4DtxL6SVY9UeNLDcJrBwCNW7nsMxOXc&#13;&#10;NJcleij5YBvZyPXu7AH+Ydj6gaEWP7WZ+FHQWbY1qOD1U4Sg9xXLwvma1vOVqTvfZ/Nv6HJk7L7j&#13;&#10;1mcrbv/ziuY6qcVKTyKRsHDyupin+RoX7nh4XLtCGOLA4KOhzJ0AQ7urbYCg0PMtdbVYFDCwTD82&#13;&#10;x0v9qu/u3Yt6fmu2qV/a8wV9l9XPN46pys1o15CYwCe3wvWt0EPcU/m/z8uT7tDhor9qmdu+uxgT&#13;&#10;GDoIfgYmW+xFjfRJlCzrfYDEg6lm/WMd1bN1GCjsEhkj6zzL5Z4MzuZqDKaMmIAhV94AYAgAhkgi&#13;&#10;wKCDm7f9FLK6gkNe+Llop60xjjKhbLqAnDA4soHFD4W5+ATv/Q2T8SXFL96uXHH1N0H6dfRTHkjs&#13;&#10;8T4FLubYFmDRxN3oH6E/7q1q0B+nY+Aiy6DI5DVp6m9gcDgWHMQFmEhpMfstoNTDavs3jMBbq4oT&#13;&#10;91ChYDsz81efBfC7CxzEGdKJq4V+Bb1BToIUbIaxEsM058VDbAuW3yOfBIQDfCMwJq+lRax1gLBP&#13;&#10;/sKceweSwIKq7T9uYBWdW7g6DRRBokjAUFzXgoMYhUEcGzCSmcNAYwNKPgSJ5cMURRskt1XlASkx&#13;&#10;uAwSW2SbIZ4IcHemiaClApGQ+Bv4/AczxUdVg7d+g5CDLZfxIHEjPun4OsFc66CEOiNSDJGPkv7E&#13;&#10;lj3fA3fwsOr3b9hR22dHRnbjsaqiDEVNh6NO4CRgPSkPr4lS92Zg32wxc26N0VCe6KfFZU5aewCo&#13;&#10;fTNAEuJTDIW0BD48ZZkvmoZ1265kM8GGh2eW7h+GM9WmQB94MjjXVjgIAgj0rWm+hXGwsKrR3BRt&#13;&#10;4YgYXq1eorT4pGYOQ+TYIkm07UaUFRiIODr+e7Q1uUQSVL//xNX7mpo1DAqyKzErT0ZbXdLeIsrq&#13;&#10;FUZZtFsqfPEZeL4G5rOfMUt8CDn5XUQN/7fCXVsr1e3b2KIpsCuPngaMXJKu9+8Lvxz1GmREAmfL&#13;&#10;B6XClc7V1X+ENSesOJUjsJJqrdazqV+MHyxhlZiKuaR2SW5iB40Fh5SZok4ELWaC29u3VTHD0LeA&#13;&#10;VHdU7/PZ2o6Ac0vi9uydIQCI3T7fSM6U6zF+jrcBgJSULZMtJmLdEeJ1iIoPVpq7N8UL5OMGFMFq&#13;&#10;S8DQwGGwNjiMwMAkHQZaViZ8jaXVD43/MphP4n8KnlGw7gSFi8sA3hcD9BBsRioXSRZE9aNM4NBG&#13;&#10;YeUPAgfdDqzwNfhKit8vkN/nyOILdPrXMAwig7YqIXy7XKarARyF0EVjAWygpoGz8UYFC7wg2VIC&#13;&#10;KAliMepDCj3azTD1bZhIK2HBuyQZDKdgNftbRBa5E1zsKTLaehSgtsUME/obq0Rv9N+3uxdM36kb&#13;&#10;OpMGFC5JN1mfK3EQ8iSYRB8HYyn0UVsAYeFYQP5AdaXrmXhv7cYdKIJEkYChukjpeRWQLiumLEyA&#13;&#10;QSHoDR0rn3gIrH1p9ZJRSQQYjEnUb2w8CRP/Yi7Eb9GOn8HrVnoeylU82qofJFToJ4EH0YMmN/2n&#13;&#10;BH1IQN7GKIG7PI4DxwM0Yuh/Fv4HNFX41u4E3TcpuKSYYmwF2JQp3L8yGQAiY+Kqg1VNuxWsdw7o&#13;&#10;DWtRKGEjEwEfJWE+C1fp22qW5Lxr30j8v3QWMFaBKxFFfjI2DY6Wi0BUgLD7kEASo+ZljJEFVTs8&#13;&#10;L8QbIIIU6zagCBZA+/MKlIEYk7mtadflBCENuwnAgHwtFF9J9ZJk4jACLb72OU9ffftxCKP1W3Ty&#13;&#10;uejFn8P+JJMmv9RV0MrXXuAIElF+EogEb9AXrDAdzSfAPYDGBDpvQt5dhQh7m5IhZP6gnPI0vQ8v&#13;&#10;ABs2DcZvA6OLGbRlDfnc1D8Bre+E38kjNqGCdEvcTxkTxZV2Nab/ZHgzHwEuiJSuUSqMJ+TCig02&#13;&#10;hb0I0XVhVcnV5MAVg2WMkkUnbjUNvU6826FXaCWAKzfYKKX9gCE5DIgkyQgYAepkFz6yv2kZJymc&#13;&#10;nw328RQQ/DCsFH1oZ6SJW6BdlI5O+vZQX3IoJFrYykvoQT4F2jytWnz9zn0+eydZZPWsSeUXcqbd&#13;&#10;AQ7iRGm3EmXXSdqUmHotwpctMuqMB2rLE1y/Eug/eVK4x52LxbRAqK5DpZgYRYyiVSIEIJ6H8+b8&#13;&#10;mpLcl9szDOLxTI8BRbCyfceBw/B0kMNIUpEk2OamTxhPZQxq/Ak3+TFY+36J06NPwDpwBH4fjFUk&#13;&#10;hSa0TEFxQ4JHezgHdCP1ZIjYIsUV09iN+58ih79i5XnGky7+L5miMvWZVHaYJpQicBF/wG4NHH+j&#13;&#10;rLBSzEALLfMp/JnVE85ydid17W86vK9dnOeiXVDGaofE0rOQeCiVlKZBhlHPgNNYUF2a82rXSu/4&#13;&#10;2z0OFMEqhnEYKiwCjegGP0GRBBr8bVh2V8OVuaRm2ZgtwXyS/XNA4fp0KCn3wyg4BMP9cHTI4dBY&#13;&#10;H4wdkcH43g/36BySFKn4lEBCXYa7hAxBQMGRW7jcBVzZjmG1FT9/AMz4P4OJ93dt93zeXXJrd9Ee&#13;&#10;oej6mF43KcRvxCSyx0YkZ02gaIuqH1umKKpZenVTNKbuqlc88rVdIlLHoPMKwQX9JOZOVBNA6LoQ&#13;&#10;/CmIGQ9Cd/daPOrQmTxo1PVqyrj20YO5qU/CAIePgbtfq0pPGhiWXonVskyo5pKaRXsOYLToBBzv&#13;&#10;ls7S+yKkbrbLsrKFIhB5S8mAYOpSuKUBGXRsgGIbVa2Cc9Z2RTF3pHrSd3SXz0mL+nXTDcSIuBSc&#13;&#10;VRH+H9eqmGEZ1QDGBazev7B61djqbqpO3LJNxba6W+UTYOcyAYrkIe3gIHDUBGKSGOb8yqWdM8+P&#13;&#10;W+WRUa8DRbAxdC4EgCIfq+lYW1nVOofRBBgGAGMP4jCC9NjbPrMnrfsZxKM7wEmNIEO1qGIG7dSQ&#13;&#10;ko+zCu7X76hcPubjRKcT6ahQ6QnQT12D8b1f2xwExWa0HrcUsaBm8eh3EqV9CQMUQYJIKzvLKoDI&#13;&#10;AcK6BrSbw3AAI0jCpPqUxyd6XVM5eT0qWmYL83RqjRQzYOFq6HBmMm9HcJUnE72RCNb8E6byPJiU&#13;&#10;w+/ENUiOY2lfE1FzKWKQWbleB+mqwjSx8C1NHIAI1jbhgCJYMQkYQuRjlIyDtndAWzoMbJdVwQZj&#13;&#10;pdXYUILtvs3BfJzPxKVAdl7ZFULTbsO2+VHRF4SApt8ydoLb+JPGaxbFO/5GvKkjI5OZvBDgNgYL&#13;&#10;Xf/o7UKpAYDA77shSlcwiy2sXprzQbzrE6/8EhYogg2UzlBuj81htAcwSIfBRLlmidIdJTlwynJS&#13;&#10;olGAQhbgVLEi6FwuJjkiqr2ALWaQ1nadwY07YU6Ord3ETX3zVh6qKC5y1ycnyVYAIqiE9cPLl6/l&#13;&#10;qlhUuejq/yRuy+yaJTxQBAkYxmG0JZLYlp6ILcnWKKZ/cVKdLRFs8B74SZG8Nc26ERNkMhR66VHF&#13;&#10;jIAjHXQUkM+tWZXFOWHRoBONLOmF5Ue6mZqPxYmU8ZmxOYgmgIDiVayB+V3xzuLR/0209sSqT9IA&#13;&#10;RbABJPshis94yH7jgdxwBGpD6Wka8J+w1uJMjAcdDiNIxR7+RECgzB9+Ogq+KbMgrx8a1aoSnIXt&#13;&#10;m2H8CJuIe1PM+tKOxkzoyVZl5z18FAykpgD04KLg7tP2OPTvxGRbq+twtlue2NxRNDomHVAEG9Ev&#13;&#10;v2w/wdWJ0EtguwmAYQEwoiqLgkiuOxxGkHg9+Nk3v+wklatw3lLPjxXxHOCBvjNNuMKWmcJ/T03J&#13;&#10;NVt7sIodKiozb/VxisqnQCZCpDcCiNa9pAEgO9C4VZZfFNesGP15hwpLoIeTFiiCNCTAMAEY0A0B&#13;&#10;MNzt4DD8uyCSrFZUffHOxWP/F8zH+YwvBSjitVtNmw7T9TyYrHujixlN5uVvKMK8fWcPmiR3tLUZ&#13;&#10;k1afAFfvyXD6uwLjLDUmQJDoRMBn6D9CSfkQTtxakcwAEaRT0gNFsCGSw8BpT/AqhEjSHsAAh8HE&#13;&#10;Wq4bxcmwHx9sZ8J/0vmdRx6MAD/KLZgwB0adUE0af5w0b4m5VY3Giq4GVukuumAX40TFUq/HRBkB&#13;&#10;wLND/EvT+ogSpW6FnBoNtMlaxRX/0mTwxo1oRczLPQYogi0MiiTYfpoAlhYiCfwDojnZNA1WHeHu&#13;&#10;xSPo3AerSkf/O5iP89lxCmQVrjsDxL4T9hBnS1+TKHSn1ZZicAIgHubcPztRJxO2bk8Vqno9dBCX&#13;&#10;QPHqsXUQtAkTkZo8cv3fYpFaqhnWih3Lcr6PeCrpL/c4oAj2iC2SaGOBBxMxOPdvD2AgGtSjkKMX&#13;&#10;OoARpGL7PmWIPuHB+Z1sHLxi3XJSRb5KfiownMJuxqsA5tuqSnL+HvlIIlzjoOpfwTL0WqDZpRg3&#13;&#10;9jkvUTkIO+AP2vol2lPqZ/qqpAzz306i77FAEWw/HUKru63xuM7HGIaNfXs4DA4Ow3A4jCARY33C&#13;&#10;HyXLyBwPALgJOxb7ST1E5KQizo2OFTBw0AwT91QO3G9lXI8ziFW3Dt6nc10QAmEq0OwicBBq6xwE&#13;&#10;3PYtYwu40OW6pj+c8JHJO0iLaI/v8UARbHQaAMMtAQNmte3iMPx1eHedI5IEKRj+mTFpzTlQ290B&#13;&#10;MeP0WA5OEiAQ8RonUS1TLDYvEVnyfgVrz0XkUQAEO18CBHkxR3qqUtOliEFxPYzNEECKLV9DWTIE&#13;&#10;/KGqxyPtNUARJNZAnHymu73gMNoLGGRiyx7FITuLkiXWQbCt3fFJJsqqqc6CLUsOVuCWB95SoVLM&#13;&#10;wNCiiNccEa+XjP5nd9Sl83kKnK269ncw3YArO/8dACLmsXuIEwKGCeZRiJoFNmKRxdR13Xjma+eb&#13;&#10;1M1v7nVAEaTnwOsgkujtF0kQNbwB1ncVduCQ3PeC+ewtn4Ny7kMoun3zoSSeBk93ODlFsR9oUhD7&#13;&#10;seqKu6oHblmTUFG0Ro5UswYOPZ8L5QYoHs8BQJBIhC6MpqQMHH0gTByxwEqYvntd1bI87JTtnWmv&#13;&#10;BYpgdwdEkrG4htLTfVDrOgy5/UUnfwEwDEQa2jsAIysPoeg0FaHotDZC0SGilrCW6I36nxIq4jUi&#13;&#10;i2X29w2VOgjOft188ltwFIR8ko+J7X/ykQVrXjff9WiiO6KF1L7bvu71QBGkbJ+JS/u7tNQxCAwz&#13;&#10;CTqMA9sCDGjvwWEQYCgAjCv3SA6jf8Hqw01FuQ0LLqJCqwhFR6tvRAqGohPiadDs9oQCT3mKufdS&#13;&#10;nGKOU7WUXwEoSISIaEDgsgkgTDpjZWGqUf94IpuQR29E9911gCKCtjZgpAMwEKqsHRzGnggYFIrO&#13;&#10;8LiuQ5Sp6+EC3s+2qoxgz4Oh6Cz9P1BW3lFZmrM+gpS9d4mDgbLTtItxdCIOzVFOxb5LGwAB4cO0&#13;&#10;3sZTi6p2bHuis8fu9V6Du79kByhi0BiBXftplnINVqICyLIQSRDVMooBUUjw04BIktwcRmb+mmHA&#13;&#10;gDsAksfYW4SIKBWR5G4GnO1gzrzQatDnJ0ooOnm2aqp7BAb19UJRTpQiRAwOAlwjTCVk9PO3KBZE&#13;&#10;1Zc7N7LnY5/QFkGCve7SAYo2uryJw+DgMBRXm4AB9rwRRlubFKHM31k66u02sk+Yn7Pz1hyFiEx3&#13;&#10;wcluOIEfOKUodcPazFk9JuB6019/Z82KCZ9HeajHb9GZH76+8MEQ2iRwQSeAG4xRf9S8GSBex1lK&#13;&#10;86uNhqfjdexejze8Bwt0gKKdxA4CBh6fCJv/Q9vBYfjAgWzE0HwVkyuCb29noT31mOB9BLdmcC0F&#13;&#10;kcRiHnuK2iiYg+bzCM6yEWuxCTtLeD/1cuKsL4A5h6nuY+XuRVSAawYIdMUrlmUtqh405JlENPzq&#13;&#10;ZWrGLN4Bipikif5DRkFxFsbm1fCKvLZtwCANOqZTEqRYYkaLqkvdRGBnoMWPvXPDBu1oHBAAgoIY&#13;&#10;ATwQ8v4ViErzq/bZ/FxCbdn2Dsk6XKoDFB0mmf1C5vUrM5nuHo01ls6IjM1hdDJ/57WuUIDMxgkg&#13;&#10;sMPB+Z8BEA9UFl/9EnJMbM6uK03u5ncdoOgigWUU6TQVgKE6gNFFWnb99SaAwMnO7DkYVC7YueTq&#13;&#10;v3Q9XycHByjiNAZswAjlMEijjp0SMt5xUrdTQFpZmgbJH8/iNLmF1cty/9rthe5FBTijOM6dHRRJ&#13;&#10;QNiJEIwH43+cS3Cya0EBrpg4OOhvXDcXVC0b/XqL350bXaaAAxRdJmH0DIZMfcDrt/bpy+rICdVJ&#13;&#10;3UeBNFbv1azdiy7f3n1lODk7FHAo4FDAoYBDAYcCDgUcCjgUcCjgUMChgEMBhwIOBRwKOBRwKOBQ&#13;&#10;wKGAQwGHAg4FHAo4FHAo4FDAoYBDAYcCDgUcCjgUcCjgUMChgEMBhwIOBRwKOBRwKOBQwKGAQ4Ee&#13;&#10;o0BC+HqkjbjnWKamDmRmY4813CnIoUDSUEBNQTyx+m11T9zyYW/VmUIV9XoSQi2CO/YwxhKiOr1O&#13;&#10;D6cCDgXCKYD1XCgIq8iGh9/vuavEmJmcwxeb3LEdl+ye63qnpOShAOaFnCO9V+OEAArARB1OZap1&#13;&#10;Yjf03kBwSk5gCiCmiSJEr8YrSAigUIQ51TK9NzMW4xSnBO5Dp2oOBbqdAqYGoGikc2Oc5FDAoYBD&#13;&#10;AYcCDgUcCjgUcCjgUMChgEMBhwIOBRwKOBRwKOBQwKGAQwGHAg4FHAo4FHAo4FDAoYBDAYcCDgUc&#13;&#10;CjgUcCjgUMChgEMBhwIOBRwKOBRwKJD0FEgIN/OuUtE7YvbJCqPSeFkAACxQSURBVHefySw6o7Yb&#13;&#10;kqIxy9I/a9hw0ybk3j7PtQuK+rpTvPu5VDbYNNk+XBH9cdZ2OrOYV9aQ80YhxC44+/zIFOtrxo0v&#13;&#10;G35mfM+KinC6cfekviOLsnWWdjg3raPgZXQgE9YgNMdNDkdCKDWwE/6WW+JTU1H+41P+byurqKBT&#13;&#10;lrsnDS1K9bhT9+OmuR/n2j6cmf04Z2l2YQqD70+jwlkVqP0DDPu/8ad6v2Vrp+yKW2UmLnV5t1fd&#13;&#10;icOND2PoIIajz1HWbpOLu31PTP8sbuWcVaSlZntuYorr53Y5oLxQGg2r8Tbfpllb4lZON2e0RwBF&#13;&#10;6vB5G5kn7VJmdpOvCMcg0hu/q9cbDmVPF9XH6hPPiHsPxZMXYtr9FsPhZxh5+zKueOQgZPglktoS&#13;&#10;coALNFC5wKTgn+GRv5uCPd14XP3f4wIaACxvSsqFiqIMR3GnwvFuCFNdKA8lhR2gjGuqn2XitlWH&#13;&#10;SfMxLp82VVHhq5jxSaw2d+R+yog5P1WEBtpY56IuxyH//UCfVJs+VD5VIJAkbfBHgD6W6cOPP+Di&#13;&#10;30Lhryqm9VLdxpkfBB/tzGefYbP7mVzdzDRPpiyDMlHh+uSrf77+uMaL4kJ7ZJk2bN4o4fKsaSqD&#13;&#10;ysHCI/S6P2DheYwukyElhFNY1wmFAWX4MeECQKGo6Az8j2dC0AzmSwsZyc2Zpw+bd6SlKDOwLA/n&#13;&#10;qqsPBrQ9wOXAB0DIRPea37G/UXb4L1czkcUUfpLg6kmKpd+Y9mHq39ilc2bXbbrpxci32nU9sijd&#13;&#10;a3ivQfaTaNUUVA5AQIIBTT4CLrqgKlAi0LCojvLJNNTpJNDwJMXUpwOI15vCvNe38eZP7Yc79jdt&#13;&#10;xJxzBVfyAIS/ZaqagRkJXEQdqMxQcIiVLYEtYwdggh3AOf+9sHSfd8S9rzNhLm9QfRtZRRE6v1Op&#13;&#10;UY4ZSQ+8T+NHVc9P+8B7Dlw1X+pUjqEvnXdfmuDWTMnpEu2DidotwFsmUdpDgCJkCtLqb5kfcmG+&#13;&#10;Grd+4FgBFPY/dlpdA4uYtqnD5lwDkLgPgzibWxhoJP4QSFkmOA/xMerwb/zfipmxjVtKHT4FJgw8&#13;&#10;60UqJslgTMvDOBPHYcYcgfdURnnQI6p2JlbbM7wj5t7XsLNxFnu1qN1yVcqw2WcqlutPTNN+gcmE&#13;&#10;CRCoE9XL1BtxbwtYpC3I/zvghJxkALlM1OUAXB+Meg3Bb3Li4LoP09zjVMu4BIBxe/2GGcXtpStF&#13;&#10;LhPCdRfyHcq4imaiHpI+GHYEEJbZIAT/EqDxFRr9Pe7tAhBgFkkSQAwR++DeT3DnQKFoAGAkezHw&#13;&#10;cEU9B0Q6J9XS3uDD5hXVbZzR9YktC1AUi1u3sLOK/toRmstXI/6kplk54N6ODtQ54tfkutxTgKKZ&#13;&#10;6hjgwjTurN900xPNN+P0LSLH1OFzChl3L8aIh4iN+QaWEizmNgyMYoObj/mP8X/aLhb2gms93tR9&#13;&#10;f85NMRoTIxf5pMnJzTG7VM/M1GyWUc+KJjPWtv4iddjcSQCc+zDRvbJONOGpXpbxHla3Mog1L/q1&#13;&#10;hi2xVuGMq+Zk+eqVExSmXwZAuwzseH/JrXGlPwb9EoDFcfUN30xhzy+COBA7pY6YWyCYOkdyEDS5&#13;&#10;UbBk7U29HnV5CUC+yRDiDV+G/yu2qih2DMSRRe4U3TMYz/8S3M+lgJcLUY/MIKAiz9OQ83PeYfPm&#13;&#10;NzR6Z7Hnp7Rar9g1Rs603gDIAEJnpvbzXgSkJ51Up1LmpUWZfs7+2CxyBPLvVG69/xLVPulT6vC5&#13;&#10;G5jqHiaRm+Q/yxresGEahQ7rtpQ6Ys7xCN33OgpIlYNBTkbzXVWoV9ZuvPHTzhYM8MGEUFdgsh8r&#13;&#10;wYIyIp2CoRfUb5xR2lq+oMPNUJrdI+tD7DTJ3Jb1PVbu2+sbU8s7OolSht53kOLC6sqVcbJcylNz&#13;&#10;oy6+8vovt45n/1oGBIhII0eqXvPEeVzRbmyqB3EyAjNQ8NWc+xd0JfYj6TlUpkxCKJc81CtNcigk&#13;&#10;P2mgkenf5FHEmKqKmTURtWpxGdBR/Bt57CMBQohtxOVxpqTbHKH+f/Vq4xmxALVFhhE3vCPmTIPE&#13;&#10;dG8IN/E1HtlfPkZj1PRf3rDxpoqI1xL2EsvNHpgEVvhuTtglmIGV2gYJKe4Y31vcHNkVkKAq12+4&#13;&#10;6f+E4b8IuwGfyQFLN23dQpF35N370WW0BKXZWMZdd0tRQ4IETRzzbVO3zq7fOHN5R0GCymh8etrn&#13;&#10;EDXGQ3cxDnOxEZPK1gVpntGpPzn49mj18Jq/mM1V942yzlQPAlBhbeUWG1q/Ydo1XQEJWacnbtpa&#13;&#10;98SMG6FwPRf5vidBlDgB0lGp7kt9prKajXzA3lmKVsFo96hdnH2FQfOWDRIkqrl+mWZ4R0Z7vK17&#13;&#10;6cOKBmJnY4rsCxKxhPgR4tffm/qzrQwS8Pc9Eyi6mdBpFy8YhO4/V7K/VBZWTMj4DzZiEMej6IYn&#13;&#10;b/1aCOMGGr1ycpLyy+UdxCzXVdHyTx92z9HYDZgPRIEeAM9K7sb4lyL4UN9TXd+xqN84/WFsD09E&#13;&#10;ZQw52A0wElDeeofPOyW0PinD5uWCk5hur6KoB3E0wnzfYuZv6zZOfyH02a5+b9gw4y1F0c+HmPmK&#13;&#10;DRbIkcBCcw31Gv45HcqfaCaYy7KscvpiJ1IlsZkM27gdygsPWyxlEkBrCLg5Ahzqw00AtR/AKXY0&#13;&#10;q4R53gGKTnSF6a4/DLqEfnJS0mQ2dcNU1Oc6kVXMV+q1955Hvhi4fDcUoHX4/iXk/C9bvFBUpFhM&#13;&#10;m4MBmYHBGAAWc7uqiFG7N07b1uL5Tt5o3HDzaoBXLtq8TYofMH6wuMAOhp1SLp1zIOwe7rNpQmCF&#13;&#10;SWFZX5qm77J4AWiwrODn7oqbt2vCuBzixzsSHOkHgBh2ea5NvXTuBcHn2vMJWEhr1PkzBGw20EIJ&#13;&#10;DEVkqislpz3vB5/xXnL3/ti9KmgSiSzdr3BrERiLJloFn02mTwcoOtFbClOym1YH4AQmcr2q+HZ2&#13;&#10;IqvYr8DYCSLDGEsRx5omP66+rvbYhk0z10e+kPJhyhlMVS6Uikv6kdhoZt1eGyfbh9DyGjbMXGeZ&#13;&#10;xsmYBBO46TvPd0zjS8HfYadxEwBkgAQruikYDDLMSd1tVFS78ead3NQnoM1kvCYLlkRQ2N1sTBEO&#13;&#10;xGhvAuGevanaMs0H8L79EgEv439kI+e2f5Ir2lSmBOggOSrrqd1PzMTuF0ceQW6lvXVKnOfAGzqp&#13;&#10;oxRQTFFrYR2XifoeSjXuc+2Lb9/aN+P2VzRWTPu8tdwUxscwrgEdwHbTKm4aH9VnNK5s7Z2u/Na4&#13;&#10;6aYv8P4KmcdGOyfPxXMOgQx+JSasfQPKV274NtRtvOlZ+0b3/q3bdMv73mFzi7nmmSkBU27Buk7w&#13;&#10;1oihiEjbLoUhZDZv9gVFfSqr/RWpWco0iE3HSD2L6jrEa/nHIR8ASOvJM+KuQ6EMHWeLpAAbaSgm&#13;&#10;7g281TG9SetF9fivDkfRCZKbBt8MZVpt0wqmaKrQxKhOZNWlV7LkSgcrUJoYlLAoArdWtLrdaD8Z&#13;&#10;179cVa7gGgzNSNanBLbDYmK+fdFDfzlfApCotPsEZYK7wKS9hr61rwacW54MBbYTjbA7w+QOvAZF&#13;&#10;Mhd8avoFswe0lY9quadDBOwr6QBuQgjzCVJOB94jhU1bWSTs7w5QdKJrGp6e+TWG0WtSUUXvw6AJ&#13;&#10;e+/52Mvv0ZOcGgzl5xCB9rN1E1gTTX230PxPd6JJnX8FOhLYSF0kFXeUi9zlMN9v0A55u/OZdvxN&#13;&#10;KDe/gUL5xSZdhdyNFad7h861tyQ7kGWjL7UCOqH/s9sCzhGKScurFraWhTwWU+FXSW4CIIXd4HqF&#13;&#10;m/NaeyeZfnOAonO9hd1RMVuyllIngJVCsBSsrGthkHRn+si2V5/OFRv+lsqtk8Ei20sfNOr48mFj&#13;&#10;xawvwp/q3ivvxylDIP78DChlF0T0EOLPrOLywI3uLT80dyhTAZKBVRvcDVfA5ajil6HPtOs7jLYE&#13;&#10;F9g5CXJI4NhgCt/a9rRlqXD8ou1yvIOdDlibPtLVreB21bWHHnKAopOEbnh85hvgJKaCxbWkboAU&#13;&#10;X0KkQFM+y7K0d7B1eD/k5jMYfC46WUSbr1mMHysHJj0pAYu9i2+B0d3m63F5QDH44UJRmsUOAgzO&#13;&#10;34xL5h3MROHau+gTX7P4AQhTFRjGdTw1VPqeBocG2wdpB4LJDwWloV0fLSfaJgZHOZw4SynymHqt&#13;&#10;aej3RXs2We85QNGFnqvfNLME+/ijMFm/kVuGtKZLhR78E2B0BL+Fv3st73sYSI+kDrt3knfYfafG&#13;&#10;k9uAD8QBTUABfIBF6iddaE6nXsXK+9PmHSC03zL8huBbO5VZF1+qrd/9HRb0bbT82wlchWCHdCpb&#13;&#10;+NZYQr0buIsVAAk+OFxRxpNlaHh+0nHnFiwWMFm1uQmLWat8T83q8b4Ir1d8rwCXTuoKBRo2znwU&#13;&#10;QPA6AGIShic5Ae0n85MKRlKo8UPg70CD9Q+0K2CZ6o8QTzZjMH+IH9/B4Pqw3nRvZpumVneoHoin&#13;&#10;wLZX92tiIGxF4vcdyiMuD5MrfXBiUoa81mUaldiD6fl0MtsNqm5HffaXfBVoglk+sLMV8f28/uXU&#13;&#10;D1Nego7ifLkAqO5MxTCnIb+CYJ4pl87+DbgNbE9jx4foYOmVwhJt7pAE30+WT4ejiENPkSKt4Ynp&#13;&#10;NymKcbxl6FdD2/04FiLyhrSVe1SGNMPGNVcGgZ09HYBSgM+H8Ms/UxX/R6kj7nsO/2/xDr/39HZZ&#13;&#10;A1YZHgCNt4mjwMIHR/g2fRzi0NywLDgnsSN4SwJGXZ1nV2PwTo9+IugP1Ii7QeRAseAoKFgQK+rc&#13;&#10;OEd+ABrSRdnbSuAqhKLmuEfMPkIWgKA0sEQlbsLOH9vC2A1bEdhC7tGmd3dhnSNgd9cqSfMnS8HG&#13;&#10;jTPWNjw+baSqNxxrceVcrDSzILs+hQEELkLY/hJSn4AhKGMU4IIrQ2ASfQEUk3djoL+e6kp9J3XE&#13;&#10;vLs9w2YfFpMUvt00G4Izwn7MZPaAjvlSt/wQyZWiDt4eV2Q2t8x2U2++BnwWNV919FvjhpmvQVH7&#13;&#10;DIAd3ScVpGmKpUhdhadfyjlw8D3L5iYwlQx9Gzf4wo6WkQzPR3ZyMtQ5KepY+3TRDlT0L4H/jLgE&#13;&#10;T4p3f0RnOgo+6SdgjkPJZv0Mv+8PgLCdAIIGS4pyJFapW1SmTwaHscKl1s/eVVFUGdZwT4NPGN5G&#13;&#10;DlW/XNHBvcC3w47ZEPZg915gSxIm5iFlCJHWx3B7ahnDyt7jCSghPE3imF0xeOi37Z7fek3lDhdM&#13;&#10;wrmHdBWKwi9PG3lvETnLQZGL7gQukhWm7ltS/9TM71rPKzl/3VM4ClvhFOgDxH0MmAgmUKcghB6F&#13;&#10;lCP39/oN02fBk/KieoMdi8F3krDMa7EqPYtJVwt5WK5c0sGJsQwYMt1omGmvuC+ZfVRYayqKdMxP&#13;&#10;gEdglhKXoog2jYLC8ojDBRbZnc2iB2QQztL1XgAs2ZQxRR7UILOpWZI0CDHYxSQ9ei3rcQkGpAvi&#13;&#10;apYwzVvQX2dJYzeiveH/RtGski4WlbCvJy9HgViQ6enpQ5hhknQOh6gmQRlyJD8LrPv3rD1wQc59&#13;&#10;ABbIsn6IAqFrI2NuNxYJ3e97yre1PUFjOtzLT82oRXCUd/Ee/V9MMTdV0zcay1M+WN3+kqWV7tOu&#13;&#10;4zRuPakMv/vcxg23fhkoB86N7Avo3E+V16QP4fzgwG899yHgqBbYGJB9wFXEwDR/ggp80XOVsEtK&#13;&#10;3eXKgsvnoKb62OH+gvTqUnUUS8zDDtcw0DjVFhmVScgQkiLGnTRZb3yQRM8uFZLALyctUHi93mWW&#13;&#10;4JfaCyp3NZkxY7cB21g3wFJwKoMVbZu0hzECHjIx60zsToQ/DpZScSm691LvOQ2bWLdbGgaiP8/y&#13;&#10;jJy3BgOzBF6QZ8u9eRJJNM8hqsHI0u9K/LfbxcX7GLh0jTvEVHGIND2bIO58Co6IVP4kxJPylnPD&#13;&#10;+jlq8VrP1gSCHFMPhXNac7Bcqo8QH8ajHnVPzvwI0cPWMtUzIeCAB2RGItdx0/+5S/iWx6OcRM0j&#13;&#10;OUUPBCZBL50GYRERrjVo/6V2MITGGCAqYjSSNrqt//Sc6tJkPpRXxH+EokuHm3B2SObd/lWKKIqF&#13;&#10;iF3mP1EfuzxwFmjVsLRL5h4drAD26/8BICGEwCzBhxDHU+Sm4O898VlnNW6BXuBLuFYHigPycn5u&#13;&#10;T5Tdsgx+OugVrAjZtBi4iBvAm8y6HwtSwEs1UDoFRmbs/upNRR3b3m5Z+YS+k5xAIUkq3gEL+BE6&#13;&#10;7kNMkl3EBdqJuEFRCzYRK137/iOPj2U+pv4RBlfzf2F8hLBvbxmKsaXHexHh3CxhzACnENjJIPBz&#13;&#10;uy2Fnx2sS8Nu1/vYTdkCMLQ5CtU1yOBq0+/B57r1E7oXUP5v8GC1i5E7OezXKcPvP6Bby43MnHxO&#13;&#10;BBvaJHYQTRDcuE5r/G/ko529pijk4J5Wyh0QykR66+r/rVcbyjubZ7K8l5yiR8UNDZDthzMyOvr0&#13;&#10;e5GalUKKpkukTI/O46YxvV5zl7W/E3aZMNOxWC0FpQ5Jv/gFY8smYqJGbrmFPNONXxs1/5teU9mM&#13;&#10;vfojbLkYY1NhBzcV+eK0OjZs3gawvzOwfEqshI/BOPxOYYCBLD2TuGWtF9ygcomrIZk9QzF9Y3FV&#13;&#10;RLd6Ink/dJ8KkfOXAHy7OIwD2LQ8xjZ0OpR/9GprcDc39FyAdiZYJ3SLeR/iavbGDk/0+nXT3eQE&#13;&#10;iiAxluXZ6srhc232O3ifKd8zgEnTZWe//ItezGvxdurwe/ZVVE8WYkBs71YFFp1XMXwemSTbBj6Y&#13;&#10;+whvnxpaIXAYD+HsjUKw+32kPkPRzk25bM6ZjY/f9Groc/H87h0+5wquppzJ/b4nIbu/WOdL+1uq&#13;&#10;tx5RplwnyokqjcvUwpShd5U1Pj3r83iWHSMvOLCqMyFuaszEULB3IbZzlxn3lb6hYuZXiE96A3pi&#13;&#10;IrjNDxobU9fFqNMedTuJRY/Y/QDDXeI7458untcHka4fR4j+jxBf8V1LuN73XjrvpPgXFMiRLP8Y&#13;&#10;g34kwBxgBcOCTfYZTUkqQIVoZofBfiimMq/DAWabcmz9C8zPZ3PF/SiAqUCo/DmpMyFvS8HnNNWT&#13;&#10;FKuKNkDRXPPZyPXd0xch1UwZNhem8+pFkqOk+2TTwMSDDRW3xjuQkCwVZ4isrK+44dT6DTPzOxO0&#13;&#10;WGaSZH/2SKDorj5I95gIrQZFnYyXyUjxORiL150YlOEiS5wqkN4v5XCUdbBUVFKexNZz9n5k9oqv&#13;&#10;YQ4id0OhiDlJrLfmOslr+OZGPtfV67Rhc7Fqu24iMQiyOmX3CY7LkQZGDRuxL2QZT0g7EPpF7tS4&#13;&#10;LvEaW++my+5K3uF3n6Io6nxJGyqELChN378Qan9Bd5W5N+brAEUHet0WM8TjckLSKk82Dop2PrxC&#13;&#10;r+9ANu1+FJGWbkT+XrlSS3Za3wEs+FtkBnXPFf2AA3Im4z5cHIFZmKQ42nBK6vB7b458trPXdNgR&#13;&#10;Tuu6SwKR5GysWvi0jKOYlXaesH40+BQc9/cZ6mzfwvYytnhnekfMm8vAHXW27FjvkRs/zs54Am3O&#13;&#10;lkpMGygRQ1MZvzfoDWLRpTvuO0DRQapaqnoP2fTbYIGXEX8BZtT3woM0rmCB1fuPmHC5Eex0cV3F&#13;&#10;9B+iVbl+483PYJLeJPf1CSxkqHjlHogKixiM06K90657dIbpsHn3wkyCTkTDZEfeOMUH+pC8ho03&#13;&#10;vxmaR/1TM77jQv8DJu23AfZf1gMBZGakZns3uXFGa+jznf6O08Nw1OJ1iAHxLCozWCp6CSQEq8Z5&#13;&#10;KFfVbZreguvqdFnOi5ICeyRQwIBC8sXd0ccy2K2wJmJQ+iRYkDjABLwI1fneEfc90VWdRfqIuT+D&#13;&#10;f8caeCki9L1l9w9O5xK67y/1deq9rbUJp2P/Ced73go2hyYzJinIoLomp6amvSrD9NEuUXsTHXOI&#13;&#10;0H6pVtqrMCOfBkCE8arMtwG7ShMaNt30SLSs6jfc8i4T/oshmnxiiyGgD4khquv3mqK8jrbNa9XZ&#13;&#10;LVqmwXsStO4d6bXS/grwIdGib6CN6ALxDQ53HtHpQ52DZTifUSmA0ZT8KfJIQaz4hfUDs1awf8lt&#13;&#10;i/g0UG6VBnZZkCNNIkRPKsUKPqB51Sf5WPdjkr4K/HgGxp5vKar4Yjfz14AVbhmiASsjHKj6mFwc&#13;&#10;gBX7RAz232MyIr6Bmi7zpIlJbLzpf1YVZm4zm996k+jUMDgrPYB8MmU+crWVgAbbE7FJcPNVxRCb&#13;&#10;6/Q+1U3KuLOKUtIGpGaapnWYwpWzMPMuReHH24AD5STJ/pbxuWmYBb4nZ/659RrgnMWL5w3mLmU+&#13;&#10;TMwvl1wI6U4IvBAmDpGjaqGWfQ00ehGh6t5ByO4vG2o81ezAvn7ZZ31wdvOBTOtT405DO/aB2eyR&#13;&#10;ePNMtOA8APJhTflRu4jDEeZzpmJe56u4aXNb9Qr+Hn6kIO7igB635T6yuqNxQYIZtvEJzu4FcFmI&#13;&#10;awE6oE+T7UhBUDn5UxhQSPlZYCCyz9Eymh3xSeSmKcyvUxpSr6p8fgoMvBhLh6OWpWmzMVgvxqSk&#13;&#10;TXXcRZHBAYzz/HCDdim2oT6VMASDmzmrxyOp2DVIwUShHY0BmEB0ALC9O0B5yAmFS9P4AZP6Tw28&#13;&#10;8cGoQIOMYyWILscJrsyF4cXv7MlO+RJHQPkCs2j3hMN6hAkyViM60bkTA1H5fhIUIFLZcj8BlYHR&#13;&#10;zdYIVj+rYUPRN7HKjHYfIsLlMH2dibIDoENZITXpMcj6m1WBFtWgEZxO7T7DdQrIkInrLDzrlm2g&#13;&#10;3RS5o2KTCuLVv0H0++uUd9YwnINC2bY3OUDRXkrZz2EU7AEJsoYcSDTBMORlMBWuHBvXlhEAwUW8&#13;&#10;PrWuP/KVQLH7yZv/g++Xpo+87zemaVyDR36LiUiTDbdpi1AGNME1H4iVNVAd+sQuPF1hNoQnqr/A&#13;&#10;Yb7iQxhOVVhCrGl4YmaHJmYwv7qNMz+AvdPvU4elDYXXGzkw/Rr18UgCSSBjaAcAKlgvWZdgfYiI&#13;&#10;aIMQu7ilv4B6LEIkr9eDeXfkE/Vfz0ZOfdor9sV5qiIX5Z2BiQ9QorZKGlF2WagG7FKCNAp+C9aH&#13;&#10;HsFvqBPC/dVC9HkDhxSXN+xmT7IXZ9TRrx1OBs4ad3ntcUMvC6EKvbG5Ah3OsM0Xmsco0ZzGbBKl&#13;&#10;PQMoBN+OjsZKTQs4Eo0vWhHjmWjigDtQdavFwNxdMe0V/PYKGWKh4JNxRvKpGArHgoM4CJ/9sGCH&#13;&#10;GUnZ1QLwYK3GmKnC7iqiYYn/4fodKALeqP9y80dRTwq3X+zA3yKrfiMmE2NPEodhWf7zUJ9fo+Aj&#13;&#10;UOZAlIn+D05G/IJdE5SPulgf4e5fsWnxom/TjC0dKDD6oxXzG2D9VoEfK+joQYg/pyOMw6nApqNB&#13;&#10;hf1xH5wVczfXhbJBfQg0Oa9EuJhvOTc/wrNvmRZ/PR51chnMb2piB8pIp9JAhh9qlGyf/N4Nf9CG&#13;&#10;7eDb5BiF2T2S2mX3926oZsws5eiI+Wuy/ACtfoq3P1ak7o3ApjCfH8q679tNlgse9KS5ajNNzQP7&#13;&#10;i5aJm41WilvbVQW/jpa/duMdBNHxurzZIsJdlquNRkOasbNHDxDKuS/NW+XLFO6UFosWRYRpMBDe&#13;&#10;D+743UGNtIvvGRTsG03113enlS0d1tRgpkOUgvSpGqJhe+N3OGwoIId1R+ucPB0KOBRwKOBQwKGA&#13;&#10;QwGHAg4FHAo4FHAo4FDAoYBDAYcCDgUcCjgUcCjgUMChQNcoAC/SkeuxzZd8aQjCC2ZNXA/7hm5I&#13;&#10;5BBWFAensHa4rGfkrx6RXbj6tG5oxV6dZYstqWSlRmbe6tGKy32xRVaH5PYNk2NYU99fuzQ3zHGp&#13;&#10;O9uXcc26gxSPdUdVUdFYTIwObX1l5638nVDd02FJqWBXcFnVoM2Pdv08iva3tr7/wJuxdXcWyjwz&#13;&#10;3uVmHnFgIcfRODAcKG5/jZqfzC5ccxmsTHMQKKgfK1hNQTk/NnRzfu3y3E+bn4LVVkH5Vbi+DUf6&#13;&#10;XRZ6v6e+ZxesPMVk2tCakpxbeqrMnipnjwEKmESfAe9JP0LvS2clAZ9nj1C+6JYN+Bi9Y8LyUWHW&#13;&#10;Iey7fTtkn5JRsDYLgXIXwfhqFupfDYOc27K3Hf73Ssa+jlFU3G8bFi+H09az8QYJqih8RwbAZT5g&#13;&#10;DdexqmcWlt8Pi8yhsA69V7GsfypMTcW5gSM1l/piRsGqETUlY5ocekyUwS3z9zXLxnTdSKxj1bSf&#13;&#10;trQ+sMs7ujOvJvo7ewxQgIvAWLLerF6a+3Qo0bOvXTMERppzMNiyEd/w4ZrSqzfA6k9k5pcdr6ja&#13;&#10;tXhrMK4b8PrjVTs9j/bvU5tqetzXes36Bd8ty6unvDILy87GBB5cVTpmLV1nFJSPVLiKU8xZCiwY&#13;&#10;PzZNPqd22VU7OGLsox5NnES/8eVHmm5lOlADXk7iB4Rp2wAz6oOqi0ctxKoYNImEiwiiNqjCo5jG&#13;&#10;1p2luW8fOGblq1+sGu3rO25FNuLp5g3ekfKnjysu91PZWQVlF8Ac3FtdPHpDVsGaScj3ay74RUzl&#13;&#10;P0F9duCIkvmhkwftHKaorhw8l4oSP/Ex/5y64rE/pBeWH+kSfBgsE4cg21pFNTdYhnUQvr8VLIdz&#13;&#10;bTx4szRYUn4Oz/LZlcXXfJ05ae0BqHAu2tQfjJtWZdVfx4IhCelFJEzu4fAiy8EzHhgh/hP9QvEl&#13;&#10;f7R/RRsKy4fCgnmsHdZPbFZ9vtk7Hh73XfD34GdWwerfo+w/CKv2tJpleV8F7+PzbeTxpCa47XIP&#13;&#10;kSRzoD4J7T8TlLwyK3/Nm1U73Q8w0KzfxHVHCM28CHUAl+k+G0GXf9B8/lt1j3qRorgvgQXvbssw&#13;&#10;byZwoTEBGp1q4RBZMHZDUY6Cg35eqd5n/4Ws6Gwjs3DtzxEf9NSq0pySYF3AxeSj3NcZYhIKF/8j&#13;&#10;t9jhWXmr5/Zz97t986ILfVn5q0eBS7wCY4y84T4QHmNu9YKx1cH3k+UzqezN2yCqDtfjCzG4pmXl&#13;&#10;l0/PKlg7I3v88iGWbt2AyfADhsmf4ClwBCu6g/fLLzsJpsrrcP9NprJp8MtYAYvhyVnZjReamoHH&#13;&#10;2B/qVBN+EYHEtWPgxXg2XRF7C6LdiEE+H+BxA014VTHWsTErU5iKNY3S4O/NvoWrD7Fc7AlFiI+E&#13;&#10;KaZzIf4Mz8cF8OEYEwoS9DiBDF58wFK0x7Pyyy76YtVYMjEVSoqXDgC+oiqrqgnQMd5/CcPv0+k9&#13;&#10;mFqPQEDZRXAc+wc8O6ejPa+jNo9gpf0F/WxPWHYLImYswYifisnS4LKUx4ZMXe+F/+I+AK17BBf/&#13;&#10;FapaDLevo9GQ38v3ClZfDJPjB9GaR2FmPRNVqbSEupE4H24ZGThv8w4U/q2pINBsJEgUlOVistwB&#13;&#10;sjyEAOK34NPDNc84AKs0myWQAO1uRzmlCkedGMNxy+5Ho+pHOJ1hwsuqwkGCqsiqike/DlD9lr5n&#13;&#10;ZjcijD67BLRdwJk+F315emZ/nxRz4Jk7EAF37sNjAy3TNwtA4De9qX9HfU6wLHEb6LsZEbIeoHwA&#13;&#10;uEOYy7MQYHAK5L+7MbHnwG/onKwfv3mQfgdoHQTg/P/2zgU4qqsMwPexmwcLyQZoiQjtYGlxxk61&#13;&#10;znSsj74QpNIqRQcUkk0gUELCVEZ5KDPotOrIdMSxj0A2PAokPCxDpxQZpVDbTitQqZVCEbFFIZVn&#13;&#10;IdkbCCSbvfcev3M3u2xinanOdAr0vzNk7+Pcc//z3f/85z//5ZwTMAqO+QOnsUwJcJMb9k5wnXVK&#13;&#10;mYvD9H57eMCeFLoyixTz8DKW+KprId2ngWYytIGG4H3/p24mz8vxN6uAl6Nw/5NMaCQVMEJl0S0d&#13;&#10;dgAvNBQK8faP4U2MDrmpx1AsPSbD8GrW6mnwH00sLV/d/Yy3qDwvps52Whei4T4h1+g08wvTlZ4E&#13;&#10;tIwpnNpgHAAP+QGt4QusclNEI1JimKmdKFqspECNYmjCgWB0JmtdWjWN3+PWza31sUAJ2d+HAWPN&#13;&#10;InNuOkt0LGdz6ise4/opWsQVGIufJ+KVdWaKqmr3/H/pgSymCrwLKrGek+5hp75yTXdW+6MzGxnp&#13;&#10;xAJIhlGG4s9B0V9VKtWHodojGG2527Tt8vMdF8ey0O5pw3L3OfHKJ/W93MeyFcyxwQbJOSj49514&#13;&#10;2VZ9zPYmsl2Px1TG3Fl/CCvvQOJswWJabC99uftvugI8xKCt6tZ41a7us3sx3jfzTtKG16fVtYzd&#13;&#10;9BLygTGCacJeN81wpbI6x5N+dfc96R9lRHmTr/Q41+ugeMbqG8hvlNfVcde5ldNb9eXBMxq+c9Hq&#13;&#10;s6vfjFWfRi08Rr8eSNRXzNcloxxJPKL7adl/1EbLHpm9/Fg4mb+VLlfIYBpj5ab2O62FD2bKdk3t&#13;&#10;komuX7SrqHrVjcjSiWcWMMqKoecl0etDxCtb+lc37UEnPu/Ep+wcWLWyn5dvPkiO5a11ZQe600+P&#13;&#10;zmx6ySkM3cvx5mweV8DO1eRRhE039WwiXvHDRENsfqI+Ns+JTz3qnC2s4+Xu8u3Q9iitnX4nDC4a&#13;&#10;bClrT+77OfbriR2nmyouqI6CgInlhbN9atzPsGnRpZgwwcYziJBfX8af3cX9d5i+9UVa5nrfVCdp&#13;&#10;7bvHP+tnmENpaf6U+wxTWfup2BdQSur7f27I/hvDdcczMnJhSc36W8KFoUApvQ693lFmo70mIKOP&#13;&#10;+KO7TG9mruhfBlvh6rOsXvD1RZVgmAqyslrGV5iEZgW+SrMKqTDJ0657JgPAoNjYFwNjY+zNnE7/&#13;&#10;mq9RIW7K83CxFVWqt5EgUd8Cu0gbaWWm/pp7r2n6f4FZWtfo9SF5OCuTYd/BfMBPUdkP596j97nn&#13;&#10;KIb51t7nc48t2x6MPCczRkJfS3cZ1dGwZV8fpFXqXZ5J2TQfva6BOuIcj5wPjkMRPUWZP6StCJn0&#13;&#10;IDn/rdyynVk6q51yv2vZeUNYvDKrE0G+/KG0iIm/ysYOTNPldPOsATywa3BLwduZtOlftR8v84ae&#13;&#10;5y7/o/TLu/zl/P8lpJ/qLI39THV1leEJLDAe+l0+L/6ob/n0oy9t/Ws3DI1MXz+oT17iAtdDKkm/&#13;&#10;OrMxsQyNxmk95wGV6CShiOeceMVcpz42B4M0n1aoM+Il/8Y0eVkPDQXfz9eLBzJZ6F8GMo/EgPTr&#13;&#10;HTDEpR+lP+vpNK18paHSvMMMUZ9770SIeRrMsBvRlSu98fxPIJ+jj9DOCPmN7r4U/OBOfwsz8jbK&#13;&#10;jtdhNtPdeP6SrJXzGErdlWefP6RcFUaRe46iQ2hdofjTQvR+ZG6+nB6DDfizwjLqND2udR+0lw5t&#13;&#10;xYZ1MI/lqNzrjOAeiUxp70MZx4gVvXBJptg8z012esmug7n3BPuK7ovhfzs6Y809va9Fa5tm4x3c&#13;&#10;bHvGYeT9ZHQasZPure/Mxmt53nA/ZR9C3uw70ZcVhi6TLjjuujS0HO+LSYfsLw2seq5fJk3/2qeG&#13;&#10;Eo0dzoDAw6xx1MLNpZlrwf3KuIapSs7kntP7fQsjOiZjHe9/8fbsNSYqgvDtdIf2Zc9dITs9IF4h&#13;&#10;Mv8XMZWlQuHxKFCx5TPWXzcdKrnaUvY0PpU61AGWrHffM061u26J90jItjdFa9YOoLvwR1qlTzFR&#13;&#10;bFUoz51NC7IdBdxBcLCRz3L11AiCdz6ueki7xrrxWORbqo5761CaFpRkGop/nEhcimW8LTNsFuop&#13;&#10;6t1Qe13YtbdEa9YtR5LttDufRW/KUfwWstHKmq1s9K1dFPsJ4irDkbyIhquUuMarQWWvaXqZSqtl&#13;&#10;WcYNw5BlDOsyjwtkwRXGm6ml31+CEXyDGn4n991JPCV93fcWwWE5QbhhTPByisauknK2n/FCyRKa&#13;&#10;cZrHbF8ZI4Au+MExffSfIseqklnrhvIV4R361gQ9/VD0oruxtcC6hSWWsvdpObIbAT+/etUjZL00&#13;&#10;KIvyminpOPjfymQ529LprF9YlloZrV1/PbbjBBWzHI8tGbG9J85lM0rv0C3aW1zduMAKh9fQffk9&#13;&#10;5X8NExUhpvJNOBT7vrc1sWzKSVz+VXzieqa4dl09DbxmORNDu8lZWdZcXLt2hKXS5dK5akMHq8Ls&#13;&#10;o1KslWoZwTGT/Xk2QW8v/9zTvN+nCVaFlbJq6ayu0YFcYgtnnALrIjxXcG0b8nyVBsQn8P1GIp2h&#13;&#10;zbmAjfZQMf6L+OLTEJ2JXExeRGi0knd7oK2l8KXs86+QnavGo6AibmCemG30s/WsFCwDY2G4CTcq&#13;&#10;ayMt8HV41dd6PqtZ4TKfXzb1EO7fGN5RwjZDOrg2yCOS37Z0ynb93hJ+x0JaxnW+aY2hxR5MF2JS&#13;&#10;y7LJh/S1tobYDt/wKvE5h2MWaDnVOqf0n1U6qGepgtMozmLjMwdV+5NVZ7yu1H1U0CNE0e/DUCWZ&#13;&#10;+GYcerVI55O7OfHYy0xMwYLLahjniy3Le6BtRcURncY5m78AQ7KR/sa9yFKKrN/N/v8Begm+687l&#13;&#10;fAvOL5F9s6XLN77uLClrDu5tmPIKhmkysl5Hd+ZrxG2edUoLJmtZcVQOUsa4Tqc32/J228ps1Ptp&#13;&#10;r8bGwzGj9KbGksfrIfP8BB1kdX3rX3SzHtfp3m9ra5i6gzcwEaM1CG6jiO1sUV7yfmR8UadPxMt3&#13;&#10;wmASlXdIIJPnbXXCiUmZL0y982xrqFhJrw9vxsIWm/fQuvP5UTU5BXl3Zz6DtjbEFsP2J1Te26j1&#13;&#10;X0beX2JkHtZ5Uca/4wMtyeTr2nQRlUl8ZULQjWj3mf7GUI8eKz6X4vNrIfGMHb5v/ooG4AsY3Nsw&#13;&#10;nj8mvhG8M11+z++cRF7NvM9v0NU47SqVlZ3JyZhxy2jIPKstHntGNyQYohvRldHowiZ0pTq3a5NJ&#13;&#10;K79C4EMjoANj/Lv7Q3vAxyxj/dmboO7mj1mxP1BxrxqP4gOV9mpLZKktuMsnr7ZifWTlscx/4Pk8&#13;&#10;/5E9Xx4sBISAEBACQkAICAEhIASEgBAQAkJACAgBISAEhIAQEAJCQAgIASEgBISAEBACQkAICAEh&#13;&#10;IASEgBAQAkJACAgBISAEhIAQEAJCQAgIASEgBISAEBACQkAICAEhIASEgBAQAkJACAgBISAEhIAQ&#13;&#10;EAJCQAgIASEgBISAEBACQkAICAEhIASEgBAQAkJACAgBISAEhIAQEAJCQAgIASEgBISAEBACQkAI&#13;&#10;CAEhIASEgBAQAkJACAgBISAEhIAQEAJCQAgIASEgBISAEBACQkAICIHLj8C/AZkmcRijD6tMAAAA&#13;&#10;AElFTkSuQmCCUEsDBBQABgAIAAAAIQAubPAAxQAAAKUBAAAZAAAAZHJzL19yZWxzL2Uyb0RvYy54&#13;&#10;bWwucmVsc7yQwYrCMBCG7wv7DmHu27Q9LLKY9iKCV3EfYEimabCZhCSKvr2BZUFB8OZxZvi//2PW&#13;&#10;48Uv4kwpu8AKuqYFQayDcWwV/B62XysQuSAbXAKTgitlGIfPj/WeFiw1lGcXs6gUzgrmUuKPlFnP&#13;&#10;5DE3IRLXyxSSx1LHZGVEfURLsm/bb5nuGTA8MMXOKEg704M4XGNtfs0O0+Q0bYI+eeLypEI6X7sr&#13;&#10;EJOlosCTcfi37JvIFuRzh+49Dt2/g3x47nADAAD//wMAUEsDBBQABgAIAAAAIQD3TyZZ4QAAAAoB&#13;&#10;AAAPAAAAZHJzL2Rvd25yZXYueG1sTI9PS8NAEMXvgt9hGcGb3aSlWtNsSql/TkWwFcTbNJkmodnZ&#13;&#10;kN0m6bd39KKXB8ObefN+6Wq0jeqp87VjA/EkAkWcu6Lm0sDH/uVuAcoH5AIbx2TgQh5W2fVViknh&#13;&#10;Bn6nfhdKJSHsEzRQhdAmWvu8Iot+4lpi8Y6usxhk7EpddDhIuG30NIrutcWa5UOFLW0qyk+7szXw&#13;&#10;OuCwnsXP/fZ03Fy+9vO3z21MxtzejE9LkfUSVKAx/F3AD4P0h0yKHdyZC68aA0ITflW86eLhEdRB&#13;&#10;luazCHSW6v8I2TcAAAD//wMAUEsBAi0AFAAGAAgAAAAhALGCZ7YKAQAAEwIAABMAAAAAAAAAAAAA&#13;&#10;AAAAAAAAAFtDb250ZW50X1R5cGVzXS54bWxQSwECLQAUAAYACAAAACEAOP0h/9YAAACUAQAACwAA&#13;&#10;AAAAAAAAAAAAAAA7AQAAX3JlbHMvLnJlbHNQSwECLQAKAAAAAAAAACEAr+IaGAahAAAGoQAAFAAA&#13;&#10;AAAAAAAAAAAAAAA6AgAAZHJzL21lZGlhL2ltYWdlMi5wbmdQSwECLQAUAAYACAAAACEA1OxvsmED&#13;&#10;AACrCgAADgAAAAAAAAAAAAAAAAByowAAZHJzL2Uyb0RvYy54bWxQSwECLQAKAAAAAAAAACEAzARl&#13;&#10;c7dsAAC3bAAAFAAAAAAAAAAAAAAAAAD/pgAAZHJzL21lZGlhL2ltYWdlMS5wbmdQSwECLQAUAAYA&#13;&#10;CAAAACEALmzwAMUAAAClAQAAGQAAAAAAAAAAAAAAAADoEwEAZHJzL19yZWxzL2Uyb0RvYy54bWwu&#13;&#10;cmVsc1BLAQItABQABgAIAAAAIQD3TyZZ4QAAAAoBAAAPAAAAAAAAAAAAAAAAAOQUAQBkcnMvZG93&#13;&#10;bnJldi54bWxQSwUGAAAAAAcABwC+AQAA8hU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7239;width:11042;height:9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ZCqyAAAAN8AAAAPAAAAZHJzL2Rvd25yZXYueG1sRI9PawIx&#13;&#10;FMTvgt8hPKE3zVb8x2qUUmtpPUhXvXh7bF53t928LEnUbT+9KQi9DAzD/IZZrFpTiws5X1lW8DhI&#13;&#10;QBDnVldcKDgeNv0ZCB+QNdaWScEPeVgtu50FptpeOaPLPhQiQtinqKAMoUml9HlJBv3ANsQx+7TO&#13;&#10;YIjWFVI7vEa4qeUwSSbSYMVxocSGnkvKv/dno+Dl1+1o+/46HX0Y+kqybLw9ubFSD712PY/yNAcR&#13;&#10;qA3/jTviTSsYwd+f+AXk8gYAAP//AwBQSwECLQAUAAYACAAAACEA2+H2y+4AAACFAQAAEwAAAAAA&#13;&#10;AAAAAAAAAAAAAAAAW0NvbnRlbnRfVHlwZXNdLnhtbFBLAQItABQABgAIAAAAIQBa9CxbvwAAABUB&#13;&#10;AAALAAAAAAAAAAAAAAAAAB8BAABfcmVscy8ucmVsc1BLAQItABQABgAIAAAAIQAEwZCqyAAAAN8A&#13;&#10;AAAPAAAAAAAAAAAAAAAAAAcCAABkcnMvZG93bnJldi54bWxQSwUGAAAAAAMAAwC3AAAA/AIAAAAA&#13;&#10;">
                  <v:imagedata r:id="rId10" o:title="" croptop="5627f" cropbottom="5627f"/>
                  <o:lock v:ext="edit" aspectratio="f"/>
                </v:shape>
                <v:shape id="Imagen 5" o:spid="_x0000_s1028" type="#_x0000_t75" style="position:absolute;width:6858;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omYyAAAAN8AAAAPAAAAZHJzL2Rvd25yZXYueG1sRI9PawIx&#13;&#10;FMTvBb9DeEIvRZMttOhqFFEqPQn+BW+PzXN3cfOyblJd/fSNUOhlYBjmN8x42tpKXKnxpWMNSV+B&#13;&#10;IM6cKTnXsNt+9QYgfEA2WDkmDXfyMJ10XsaYGnfjNV03IRcRwj5FDUUIdSqlzwqy6PuuJo7ZyTUW&#13;&#10;Q7RNLk2Dtwi3lXxX6lNaLDkuFFjTvKDsvPmxGtRglczWXh3e6sdpuU+G4XJcDrV+7baLUZTZCESg&#13;&#10;Nvw3/hDfRsMHPP/ELyAnvwAAAP//AwBQSwECLQAUAAYACAAAACEA2+H2y+4AAACFAQAAEwAAAAAA&#13;&#10;AAAAAAAAAAAAAAAAW0NvbnRlbnRfVHlwZXNdLnhtbFBLAQItABQABgAIAAAAIQBa9CxbvwAAABUB&#13;&#10;AAALAAAAAAAAAAAAAAAAAB8BAABfcmVscy8ucmVsc1BLAQItABQABgAIAAAAIQCDPomYyAAAAN8A&#13;&#10;AAAPAAAAAAAAAAAAAAAAAAcCAABkcnMvZG93bnJldi54bWxQSwUGAAAAAAMAAwC3AAAA/AIAAAAA&#13;&#10;">
                  <v:imagedata r:id="rId11" o:title="" croptop="3424f" cropbottom="5050f" cropleft="10190f" cropright="11534f"/>
                </v:shape>
                <w10:wrap type="square" anchorx="margin" anchory="margin"/>
              </v:group>
            </w:pict>
          </mc:Fallback>
        </mc:AlternateContent>
      </w:r>
    </w:p>
    <w:p w14:paraId="136BF42E" w14:textId="07FE5885" w:rsidR="00ED4CCA" w:rsidRDefault="00ED4CCA" w:rsidP="004F7FE0">
      <w:pPr>
        <w:jc w:val="both"/>
        <w:rPr>
          <w:rFonts w:asciiTheme="majorHAnsi" w:hAnsiTheme="majorHAnsi" w:cstheme="majorHAnsi"/>
        </w:rPr>
      </w:pPr>
      <w:r>
        <w:rPr>
          <w:rFonts w:asciiTheme="majorHAnsi" w:hAnsiTheme="majorHAnsi" w:cstheme="majorHAnsi"/>
        </w:rPr>
        <w:t xml:space="preserve">Primeramente, un recuento muy breve de lo visto en clase: </w:t>
      </w:r>
    </w:p>
    <w:p w14:paraId="5D1C73B9" w14:textId="77777777" w:rsidR="00ED4CCA" w:rsidRPr="00ED4CCA" w:rsidRDefault="00ED4CCA" w:rsidP="00ED4CCA">
      <w:pPr>
        <w:jc w:val="both"/>
        <w:rPr>
          <w:rFonts w:asciiTheme="majorHAnsi" w:hAnsiTheme="majorHAnsi" w:cstheme="majorHAnsi"/>
        </w:rPr>
      </w:pPr>
      <w:r w:rsidRPr="00ED4CCA">
        <w:rPr>
          <w:rFonts w:asciiTheme="majorHAnsi" w:hAnsiTheme="majorHAnsi" w:cstheme="majorHAnsi"/>
          <w:b/>
          <w:bCs/>
        </w:rPr>
        <w:t>Modos de decisión</w:t>
      </w:r>
      <w:r>
        <w:rPr>
          <w:rFonts w:asciiTheme="majorHAnsi" w:hAnsiTheme="majorHAnsi" w:cstheme="majorHAnsi"/>
        </w:rPr>
        <w:t xml:space="preserve">; especifica los instantes de tiempo en que se ejecuta la función de selección. Hay dos categorías generales: </w:t>
      </w:r>
    </w:p>
    <w:p w14:paraId="27905C85" w14:textId="77777777" w:rsidR="00ED4CCA" w:rsidRDefault="00ED4CCA" w:rsidP="00ED4CCA">
      <w:pPr>
        <w:jc w:val="both"/>
        <w:rPr>
          <w:rFonts w:asciiTheme="majorHAnsi" w:hAnsiTheme="majorHAnsi" w:cstheme="majorHAnsi"/>
        </w:rPr>
      </w:pPr>
      <w:r>
        <w:rPr>
          <w:rFonts w:asciiTheme="majorHAnsi" w:hAnsiTheme="majorHAnsi" w:cstheme="majorHAnsi"/>
        </w:rPr>
        <w:t>Sin</w:t>
      </w:r>
      <w:r w:rsidRPr="007240D5">
        <w:rPr>
          <w:rFonts w:asciiTheme="majorHAnsi" w:hAnsiTheme="majorHAnsi" w:cstheme="majorHAnsi"/>
        </w:rPr>
        <w:t xml:space="preserve"> expulsi</w:t>
      </w:r>
      <w:r>
        <w:rPr>
          <w:rFonts w:asciiTheme="majorHAnsi" w:hAnsiTheme="majorHAnsi" w:cstheme="majorHAnsi"/>
        </w:rPr>
        <w:t>ón</w:t>
      </w:r>
      <w:r w:rsidRPr="007240D5">
        <w:rPr>
          <w:rFonts w:asciiTheme="majorHAnsi" w:hAnsiTheme="majorHAnsi" w:cstheme="majorHAnsi"/>
        </w:rPr>
        <w:t xml:space="preserve"> = No apropiativa = No </w:t>
      </w:r>
      <w:proofErr w:type="spellStart"/>
      <w:r w:rsidRPr="007240D5">
        <w:rPr>
          <w:rFonts w:asciiTheme="majorHAnsi" w:hAnsiTheme="majorHAnsi" w:cstheme="majorHAnsi"/>
        </w:rPr>
        <w:t>priorizante</w:t>
      </w:r>
      <w:proofErr w:type="spellEnd"/>
      <w:r w:rsidRPr="007240D5">
        <w:rPr>
          <w:rFonts w:asciiTheme="majorHAnsi" w:hAnsiTheme="majorHAnsi" w:cstheme="majorHAnsi"/>
        </w:rPr>
        <w:t xml:space="preserve"> = Siempre procesa una solicitud programada hasta su terminación </w:t>
      </w:r>
    </w:p>
    <w:p w14:paraId="37AC03D9" w14:textId="1AADC2B1" w:rsidR="00ED4CCA" w:rsidRPr="00ED4CCA" w:rsidRDefault="00ED4CCA" w:rsidP="004F7FE0">
      <w:pPr>
        <w:jc w:val="both"/>
        <w:rPr>
          <w:rFonts w:asciiTheme="majorHAnsi" w:hAnsiTheme="majorHAnsi" w:cstheme="majorHAnsi"/>
        </w:rPr>
      </w:pPr>
      <w:r>
        <w:rPr>
          <w:rFonts w:asciiTheme="majorHAnsi" w:hAnsiTheme="majorHAnsi" w:cstheme="majorHAnsi"/>
        </w:rPr>
        <w:t xml:space="preserve">Con expulsión = Apropiativa = </w:t>
      </w:r>
      <w:proofErr w:type="spellStart"/>
      <w:r>
        <w:rPr>
          <w:rFonts w:asciiTheme="majorHAnsi" w:hAnsiTheme="majorHAnsi" w:cstheme="majorHAnsi"/>
        </w:rPr>
        <w:t>Priorizante</w:t>
      </w:r>
      <w:proofErr w:type="spellEnd"/>
      <w:r>
        <w:rPr>
          <w:rFonts w:asciiTheme="majorHAnsi" w:hAnsiTheme="majorHAnsi" w:cstheme="majorHAnsi"/>
        </w:rPr>
        <w:t xml:space="preserve"> = </w:t>
      </w:r>
      <w:r w:rsidRPr="00ED4CCA">
        <w:rPr>
          <w:rFonts w:asciiTheme="majorHAnsi" w:hAnsiTheme="majorHAnsi" w:cstheme="majorHAnsi"/>
        </w:rPr>
        <w:t>Un proceso ejecutando en un determinado momento puede ser interrumpido y pasado al estado de listo por el sistema operativo. La decisión de expulsar puede ser tomada cuando llega un nuevo proceso, cuando llega una interrupción que pasa un proceso de bloqueado a estado de listo, o periódicamente, basándose en las interrupciones del reloj.</w:t>
      </w:r>
    </w:p>
    <w:p w14:paraId="2249B86C" w14:textId="2B4BBBAF" w:rsidR="001376B2" w:rsidRDefault="0089730E" w:rsidP="004F7FE0">
      <w:pPr>
        <w:jc w:val="both"/>
        <w:rPr>
          <w:rFonts w:asciiTheme="majorHAnsi" w:hAnsiTheme="majorHAnsi" w:cstheme="majorHAnsi"/>
        </w:rPr>
      </w:pPr>
      <w:r w:rsidRPr="00ED4CCA">
        <w:rPr>
          <w:rFonts w:asciiTheme="majorHAnsi" w:hAnsiTheme="majorHAnsi" w:cstheme="majorHAnsi"/>
          <w:b/>
          <w:bCs/>
        </w:rPr>
        <w:t>Algoritmos vistos en clase</w:t>
      </w:r>
      <w:r>
        <w:rPr>
          <w:rFonts w:asciiTheme="majorHAnsi" w:hAnsiTheme="majorHAnsi" w:cstheme="majorHAnsi"/>
        </w:rPr>
        <w:t xml:space="preserve">: </w:t>
      </w:r>
    </w:p>
    <w:p w14:paraId="74CC51D4" w14:textId="6C915626" w:rsidR="0089730E" w:rsidRDefault="0089730E" w:rsidP="0089730E">
      <w:pPr>
        <w:pStyle w:val="Prrafodelista"/>
        <w:numPr>
          <w:ilvl w:val="0"/>
          <w:numId w:val="7"/>
        </w:numPr>
        <w:jc w:val="both"/>
        <w:rPr>
          <w:rFonts w:asciiTheme="majorHAnsi" w:hAnsiTheme="majorHAnsi" w:cstheme="majorHAnsi"/>
        </w:rPr>
      </w:pPr>
      <w:r w:rsidRPr="0089730E">
        <w:rPr>
          <w:rFonts w:asciiTheme="majorHAnsi" w:hAnsiTheme="majorHAnsi" w:cstheme="majorHAnsi"/>
        </w:rPr>
        <w:t>Primero en llegar, primero en servirse</w:t>
      </w:r>
      <w:r w:rsidRPr="0089730E">
        <w:rPr>
          <w:rFonts w:asciiTheme="majorHAnsi" w:hAnsiTheme="majorHAnsi" w:cstheme="majorHAnsi"/>
        </w:rPr>
        <w:t xml:space="preserve"> (</w:t>
      </w:r>
      <w:r w:rsidRPr="0089730E">
        <w:rPr>
          <w:rFonts w:asciiTheme="majorHAnsi" w:hAnsiTheme="majorHAnsi" w:cstheme="majorHAnsi"/>
          <w:b/>
          <w:bCs/>
        </w:rPr>
        <w:t>FCFS</w:t>
      </w:r>
      <w:r w:rsidRPr="0089730E">
        <w:rPr>
          <w:rFonts w:asciiTheme="majorHAnsi" w:hAnsiTheme="majorHAnsi" w:cstheme="majorHAnsi"/>
        </w:rPr>
        <w:t xml:space="preserve">): </w:t>
      </w:r>
      <w:r w:rsidRPr="0089730E">
        <w:rPr>
          <w:rFonts w:asciiTheme="majorHAnsi" w:hAnsiTheme="majorHAnsi" w:cstheme="majorHAnsi"/>
        </w:rPr>
        <w:t xml:space="preserve"> Selecciona el proceso que más tiempo ha estado esperando servicio. </w:t>
      </w:r>
    </w:p>
    <w:p w14:paraId="28598320" w14:textId="1EA2E55F" w:rsidR="0089730E" w:rsidRDefault="0089730E" w:rsidP="004F7FE0">
      <w:pPr>
        <w:pStyle w:val="Prrafodelista"/>
        <w:numPr>
          <w:ilvl w:val="0"/>
          <w:numId w:val="7"/>
        </w:numPr>
        <w:jc w:val="both"/>
        <w:rPr>
          <w:rFonts w:asciiTheme="majorHAnsi" w:hAnsiTheme="majorHAnsi" w:cstheme="majorHAnsi"/>
        </w:rPr>
      </w:pPr>
      <w:r w:rsidRPr="0089730E">
        <w:rPr>
          <w:rFonts w:asciiTheme="majorHAnsi" w:hAnsiTheme="majorHAnsi" w:cstheme="majorHAnsi"/>
        </w:rPr>
        <w:t>Turno rotatorio</w:t>
      </w:r>
      <w:r>
        <w:rPr>
          <w:rFonts w:asciiTheme="majorHAnsi" w:hAnsiTheme="majorHAnsi" w:cstheme="majorHAnsi"/>
        </w:rPr>
        <w:t xml:space="preserve"> (</w:t>
      </w:r>
      <w:r w:rsidRPr="0089730E">
        <w:rPr>
          <w:rFonts w:asciiTheme="majorHAnsi" w:hAnsiTheme="majorHAnsi" w:cstheme="majorHAnsi"/>
          <w:b/>
          <w:bCs/>
        </w:rPr>
        <w:t>RR</w:t>
      </w:r>
      <w:r>
        <w:rPr>
          <w:rFonts w:asciiTheme="majorHAnsi" w:hAnsiTheme="majorHAnsi" w:cstheme="majorHAnsi"/>
        </w:rPr>
        <w:t>):</w:t>
      </w:r>
      <w:r w:rsidRPr="0089730E">
        <w:rPr>
          <w:rFonts w:asciiTheme="majorHAnsi" w:hAnsiTheme="majorHAnsi" w:cstheme="majorHAnsi"/>
        </w:rPr>
        <w:t xml:space="preserve"> Utiliza rodajas de tiempo para limitar los procesos en ejecución a una pequeña ráfaga de tiempo de ejecución, y rota entre todos los procesos listos. </w:t>
      </w:r>
    </w:p>
    <w:p w14:paraId="48BA2103" w14:textId="3DFAE630" w:rsidR="0089730E" w:rsidRDefault="0089730E" w:rsidP="004F7FE0">
      <w:pPr>
        <w:pStyle w:val="Prrafodelista"/>
        <w:numPr>
          <w:ilvl w:val="0"/>
          <w:numId w:val="7"/>
        </w:numPr>
        <w:jc w:val="both"/>
        <w:rPr>
          <w:rFonts w:asciiTheme="majorHAnsi" w:hAnsiTheme="majorHAnsi" w:cstheme="majorHAnsi"/>
        </w:rPr>
      </w:pPr>
      <w:r w:rsidRPr="0089730E">
        <w:rPr>
          <w:rFonts w:asciiTheme="majorHAnsi" w:hAnsiTheme="majorHAnsi" w:cstheme="majorHAnsi"/>
        </w:rPr>
        <w:t>Primero el proceso más corto</w:t>
      </w:r>
      <w:r>
        <w:rPr>
          <w:rFonts w:asciiTheme="majorHAnsi" w:hAnsiTheme="majorHAnsi" w:cstheme="majorHAnsi"/>
        </w:rPr>
        <w:t xml:space="preserve"> (</w:t>
      </w:r>
      <w:r w:rsidRPr="0089730E">
        <w:rPr>
          <w:rFonts w:asciiTheme="majorHAnsi" w:hAnsiTheme="majorHAnsi" w:cstheme="majorHAnsi"/>
          <w:b/>
          <w:bCs/>
        </w:rPr>
        <w:t>SJF</w:t>
      </w:r>
      <w:r>
        <w:rPr>
          <w:rFonts w:asciiTheme="majorHAnsi" w:hAnsiTheme="majorHAnsi" w:cstheme="majorHAnsi"/>
        </w:rPr>
        <w:t>)</w:t>
      </w:r>
      <w:r w:rsidRPr="0089730E">
        <w:rPr>
          <w:rFonts w:asciiTheme="majorHAnsi" w:hAnsiTheme="majorHAnsi" w:cstheme="majorHAnsi"/>
        </w:rPr>
        <w:t xml:space="preserve"> Selecciona el proceso con el menor tiempo de procesamiento esperado y no expulsa a los procesos. </w:t>
      </w:r>
    </w:p>
    <w:p w14:paraId="13D35BCD" w14:textId="3968ED6C" w:rsidR="0089730E" w:rsidRDefault="0089730E" w:rsidP="004F7FE0">
      <w:pPr>
        <w:pStyle w:val="Prrafodelista"/>
        <w:numPr>
          <w:ilvl w:val="0"/>
          <w:numId w:val="7"/>
        </w:numPr>
        <w:jc w:val="both"/>
        <w:rPr>
          <w:rFonts w:asciiTheme="majorHAnsi" w:hAnsiTheme="majorHAnsi" w:cstheme="majorHAnsi"/>
        </w:rPr>
      </w:pPr>
      <w:r w:rsidRPr="0089730E">
        <w:rPr>
          <w:rFonts w:asciiTheme="majorHAnsi" w:hAnsiTheme="majorHAnsi" w:cstheme="majorHAnsi"/>
        </w:rPr>
        <w:t>Menor tiempo restante</w:t>
      </w:r>
      <w:r>
        <w:rPr>
          <w:rFonts w:asciiTheme="majorHAnsi" w:hAnsiTheme="majorHAnsi" w:cstheme="majorHAnsi"/>
        </w:rPr>
        <w:t xml:space="preserve"> (</w:t>
      </w:r>
      <w:r w:rsidRPr="0089730E">
        <w:rPr>
          <w:rFonts w:asciiTheme="majorHAnsi" w:hAnsiTheme="majorHAnsi" w:cstheme="majorHAnsi"/>
          <w:b/>
          <w:bCs/>
        </w:rPr>
        <w:t>SRTF</w:t>
      </w:r>
      <w:r>
        <w:rPr>
          <w:rFonts w:asciiTheme="majorHAnsi" w:hAnsiTheme="majorHAnsi" w:cstheme="majorHAnsi"/>
        </w:rPr>
        <w:t>):</w:t>
      </w:r>
      <w:r w:rsidRPr="0089730E">
        <w:rPr>
          <w:rFonts w:asciiTheme="majorHAnsi" w:hAnsiTheme="majorHAnsi" w:cstheme="majorHAnsi"/>
        </w:rPr>
        <w:t xml:space="preserve"> Selecciona el proceso con el menor tiempo de procesamiento restante esperado. Un proceso puede ser expulsado cuando otro proceso pasa a listo. </w:t>
      </w:r>
    </w:p>
    <w:p w14:paraId="29CB718A" w14:textId="280CC590" w:rsidR="0089730E" w:rsidRDefault="0089730E" w:rsidP="004F7FE0">
      <w:pPr>
        <w:pStyle w:val="Prrafodelista"/>
        <w:numPr>
          <w:ilvl w:val="0"/>
          <w:numId w:val="7"/>
        </w:numPr>
        <w:jc w:val="both"/>
        <w:rPr>
          <w:rFonts w:asciiTheme="majorHAnsi" w:hAnsiTheme="majorHAnsi" w:cstheme="majorHAnsi"/>
        </w:rPr>
      </w:pPr>
      <w:r w:rsidRPr="0089730E">
        <w:rPr>
          <w:rFonts w:asciiTheme="majorHAnsi" w:hAnsiTheme="majorHAnsi" w:cstheme="majorHAnsi"/>
        </w:rPr>
        <w:t>Primero el de mayor tasa de respuesta</w:t>
      </w:r>
      <w:r>
        <w:rPr>
          <w:rFonts w:asciiTheme="majorHAnsi" w:hAnsiTheme="majorHAnsi" w:cstheme="majorHAnsi"/>
        </w:rPr>
        <w:t xml:space="preserve"> (</w:t>
      </w:r>
      <w:r w:rsidRPr="0089730E">
        <w:rPr>
          <w:rFonts w:asciiTheme="majorHAnsi" w:hAnsiTheme="majorHAnsi" w:cstheme="majorHAnsi"/>
          <w:b/>
          <w:bCs/>
        </w:rPr>
        <w:t>HRN</w:t>
      </w:r>
      <w:r>
        <w:rPr>
          <w:rFonts w:asciiTheme="majorHAnsi" w:hAnsiTheme="majorHAnsi" w:cstheme="majorHAnsi"/>
        </w:rPr>
        <w:t>):</w:t>
      </w:r>
      <w:r w:rsidRPr="0089730E">
        <w:rPr>
          <w:rFonts w:asciiTheme="majorHAnsi" w:hAnsiTheme="majorHAnsi" w:cstheme="majorHAnsi"/>
        </w:rPr>
        <w:t xml:space="preserve"> Basa la decisión de planificación en una estimación del tiempo de estancia normalizado. </w:t>
      </w:r>
    </w:p>
    <w:p w14:paraId="29DF3512" w14:textId="608E08BC" w:rsidR="00212F13" w:rsidRPr="00ED4CCA" w:rsidRDefault="002E0952" w:rsidP="00212F13">
      <w:pPr>
        <w:pStyle w:val="Prrafodelista"/>
        <w:numPr>
          <w:ilvl w:val="0"/>
          <w:numId w:val="7"/>
        </w:numPr>
        <w:jc w:val="both"/>
        <w:rPr>
          <w:rFonts w:asciiTheme="majorHAnsi" w:hAnsiTheme="majorHAnsi" w:cstheme="majorHAnsi"/>
        </w:rPr>
      </w:pPr>
      <w:r w:rsidRPr="0089730E">
        <w:rPr>
          <w:rFonts w:asciiTheme="majorHAnsi" w:hAnsiTheme="majorHAnsi" w:cstheme="majorHAnsi"/>
        </w:rPr>
        <w:t>Ret</w:t>
      </w:r>
      <w:r>
        <w:rPr>
          <w:rFonts w:asciiTheme="majorHAnsi" w:hAnsiTheme="majorHAnsi" w:cstheme="majorHAnsi"/>
        </w:rPr>
        <w:t>r</w:t>
      </w:r>
      <w:r w:rsidRPr="0089730E">
        <w:rPr>
          <w:rFonts w:asciiTheme="majorHAnsi" w:hAnsiTheme="majorHAnsi" w:cstheme="majorHAnsi"/>
        </w:rPr>
        <w:t>oalimentación</w:t>
      </w:r>
      <w:r>
        <w:rPr>
          <w:rFonts w:asciiTheme="majorHAnsi" w:hAnsiTheme="majorHAnsi" w:cstheme="majorHAnsi"/>
        </w:rPr>
        <w:t xml:space="preserve"> (</w:t>
      </w:r>
      <w:r w:rsidR="0089730E" w:rsidRPr="0089730E">
        <w:rPr>
          <w:rFonts w:asciiTheme="majorHAnsi" w:hAnsiTheme="majorHAnsi" w:cstheme="majorHAnsi"/>
          <w:b/>
          <w:bCs/>
        </w:rPr>
        <w:t>Colas múltiples</w:t>
      </w:r>
      <w:r w:rsidR="0089730E">
        <w:rPr>
          <w:rFonts w:asciiTheme="majorHAnsi" w:hAnsiTheme="majorHAnsi" w:cstheme="majorHAnsi"/>
        </w:rPr>
        <w:t>)</w:t>
      </w:r>
      <w:r w:rsidR="0089730E" w:rsidRPr="0089730E">
        <w:rPr>
          <w:rFonts w:asciiTheme="majorHAnsi" w:hAnsiTheme="majorHAnsi" w:cstheme="majorHAnsi"/>
        </w:rPr>
        <w:t>: Establece un conjunto de colas de planificación y sitúa los procesos en las colas basándose en su historia de ejecución y otros criterios.</w:t>
      </w:r>
    </w:p>
    <w:p w14:paraId="5D41DF76" w14:textId="43968EDA" w:rsidR="00212F13" w:rsidRDefault="002E0952" w:rsidP="00212F13">
      <w:pPr>
        <w:jc w:val="both"/>
        <w:rPr>
          <w:rFonts w:asciiTheme="majorHAnsi" w:hAnsiTheme="majorHAnsi" w:cstheme="majorHAnsi"/>
          <w:b/>
          <w:bCs/>
        </w:rPr>
      </w:pPr>
      <w:r>
        <w:rPr>
          <w:rFonts w:asciiTheme="majorHAnsi" w:hAnsiTheme="majorHAnsi" w:cstheme="majorHAnsi"/>
          <w:b/>
          <w:bCs/>
        </w:rPr>
        <w:t>Planificación</w:t>
      </w:r>
      <w:r w:rsidR="00212F13">
        <w:rPr>
          <w:rFonts w:asciiTheme="majorHAnsi" w:hAnsiTheme="majorHAnsi" w:cstheme="majorHAnsi"/>
          <w:b/>
          <w:bCs/>
        </w:rPr>
        <w:t xml:space="preserve"> por sorteo</w:t>
      </w:r>
    </w:p>
    <w:p w14:paraId="01F3254E" w14:textId="7D9D90D0" w:rsidR="00ED4CCA" w:rsidRDefault="00ED4CCA" w:rsidP="00212F13">
      <w:pPr>
        <w:jc w:val="both"/>
        <w:rPr>
          <w:rFonts w:asciiTheme="majorHAnsi" w:hAnsiTheme="majorHAnsi" w:cstheme="majorHAnsi"/>
        </w:rPr>
      </w:pPr>
      <w:r>
        <w:rPr>
          <w:rFonts w:asciiTheme="majorHAnsi" w:hAnsiTheme="majorHAnsi" w:cstheme="majorHAnsi"/>
        </w:rPr>
        <w:t xml:space="preserve">Este </w:t>
      </w:r>
      <w:r w:rsidRPr="00ED4CCA">
        <w:rPr>
          <w:rFonts w:asciiTheme="majorHAnsi" w:hAnsiTheme="majorHAnsi" w:cstheme="majorHAnsi"/>
        </w:rPr>
        <w:t>algoritmo se conoce como planificación por sorteo (</w:t>
      </w:r>
      <w:proofErr w:type="spellStart"/>
      <w:r w:rsidRPr="00ED4CCA">
        <w:rPr>
          <w:rFonts w:asciiTheme="majorHAnsi" w:hAnsiTheme="majorHAnsi" w:cstheme="majorHAnsi"/>
        </w:rPr>
        <w:t>Waldspurger</w:t>
      </w:r>
      <w:proofErr w:type="spellEnd"/>
      <w:r w:rsidRPr="00ED4CCA">
        <w:rPr>
          <w:rFonts w:asciiTheme="majorHAnsi" w:hAnsiTheme="majorHAnsi" w:cstheme="majorHAnsi"/>
        </w:rPr>
        <w:t xml:space="preserve"> y </w:t>
      </w:r>
      <w:proofErr w:type="spellStart"/>
      <w:r w:rsidRPr="00ED4CCA">
        <w:rPr>
          <w:rFonts w:asciiTheme="majorHAnsi" w:hAnsiTheme="majorHAnsi" w:cstheme="majorHAnsi"/>
        </w:rPr>
        <w:t>Weihl</w:t>
      </w:r>
      <w:proofErr w:type="spellEnd"/>
      <w:r w:rsidRPr="00ED4CCA">
        <w:rPr>
          <w:rFonts w:asciiTheme="majorHAnsi" w:hAnsiTheme="majorHAnsi" w:cstheme="majorHAnsi"/>
        </w:rPr>
        <w:t xml:space="preserve">, 1994). La idea básica es dar a los procesos boletos de lotería para diversos recursos del sistema, como el tiempo de la CPU. Cada vez que hay que tomar una decisión de planificación, se selecciona un boleto de lotería al azar y el proceso que tiene ese boleto obtiene el recurso. Cuando se aplica a la planificación de la CPU, el sistema podría realizar un sorteo 50 veces por segundo y cada ganador obtendría 20 </w:t>
      </w:r>
      <w:proofErr w:type="spellStart"/>
      <w:r w:rsidRPr="00ED4CCA">
        <w:rPr>
          <w:rFonts w:asciiTheme="majorHAnsi" w:hAnsiTheme="majorHAnsi" w:cstheme="majorHAnsi"/>
        </w:rPr>
        <w:t>mseg</w:t>
      </w:r>
      <w:proofErr w:type="spellEnd"/>
      <w:r w:rsidRPr="00ED4CCA">
        <w:rPr>
          <w:rFonts w:asciiTheme="majorHAnsi" w:hAnsiTheme="majorHAnsi" w:cstheme="majorHAnsi"/>
        </w:rPr>
        <w:t xml:space="preserve"> de tiempo de la CPU como premio. Parafraseando a George Orwell: "Todos los procesos son iguales, pero algunos son más iguales que otros". Los procesos más importantes pueden recibir boletos adicionales, para incrementar su probabilidad de ganar. Si hay 100 boletos repartidos y un proceso tiene 20 de ellos, tendrá una probabilidad de 20 por ciento de ganar cada sorteo. A la larga, recibirá un 20 por ciento del tiempo de la CPU. En contraste a un planificador por prioridad, en donde es muy </w:t>
      </w:r>
      <w:r w:rsidRPr="00ED4CCA">
        <w:rPr>
          <w:rFonts w:asciiTheme="majorHAnsi" w:hAnsiTheme="majorHAnsi" w:cstheme="majorHAnsi"/>
        </w:rPr>
        <w:t>difícil</w:t>
      </w:r>
      <w:r w:rsidRPr="00ED4CCA">
        <w:rPr>
          <w:rFonts w:asciiTheme="majorHAnsi" w:hAnsiTheme="majorHAnsi" w:cstheme="majorHAnsi"/>
        </w:rPr>
        <w:t xml:space="preserve"> establecer lo que significa tener una prioridad de 40, aquí la regla es clara: un proceso que contenga una fracción f de los boletos recibirá aproximadamente una fracción f</w:t>
      </w:r>
      <w:r>
        <w:rPr>
          <w:rFonts w:asciiTheme="majorHAnsi" w:hAnsiTheme="majorHAnsi" w:cstheme="majorHAnsi"/>
        </w:rPr>
        <w:t xml:space="preserve"> </w:t>
      </w:r>
      <w:r w:rsidRPr="00ED4CCA">
        <w:rPr>
          <w:rFonts w:asciiTheme="majorHAnsi" w:hAnsiTheme="majorHAnsi" w:cstheme="majorHAnsi"/>
        </w:rPr>
        <w:t>de</w:t>
      </w:r>
      <w:r w:rsidR="00FC55D8">
        <w:rPr>
          <w:rFonts w:asciiTheme="majorHAnsi" w:hAnsiTheme="majorHAnsi" w:cstheme="majorHAnsi"/>
        </w:rPr>
        <w:t>l</w:t>
      </w:r>
      <w:r w:rsidRPr="00ED4CCA">
        <w:rPr>
          <w:rFonts w:asciiTheme="majorHAnsi" w:hAnsiTheme="majorHAnsi" w:cstheme="majorHAnsi"/>
        </w:rPr>
        <w:t xml:space="preserve"> recurso en cuestión. La planificación por lotería tiene varias propiedades interesantes. Por ejemplo, si aparece un nuevo proceso y recibe algunos boletos, en el siguiente sorteo tendrá la oportunidad de ganar en proporción al número de boletos que tenga. En otras palabras, la planificación por lotería tiene un alto grado de respuesta. Los procesos cooperativos pueden intercambiar boletos si lo desean. Por ejemplo, cuando un proceso cliente envía un mensaje a un proceso servidor y después se bloquea, puede dar todos sus boletos al servidor para incrementar la probabilidad de que éste se ejecute a continuación. Cuando el servidor termina, devuelve los boletos para que el cliente se pueda ejecutar de nuevo. De hecho, en ausencia de clientes, los servidores no necesitan boletos. La planificación por sorteo se puede utilizar para resolver problemas que </w:t>
      </w:r>
      <w:r w:rsidRPr="00ED4CCA">
        <w:rPr>
          <w:rFonts w:asciiTheme="majorHAnsi" w:hAnsiTheme="majorHAnsi" w:cstheme="majorHAnsi"/>
        </w:rPr>
        <w:lastRenderedPageBreak/>
        <w:t>son difíciles de manejar con otros métodos. Un ejemplo es un servidor de video en el que varios procesos están enviando flujos continuos de video a sus clientes, pero enviando sus cuadros a distintas velocidades. Supon</w:t>
      </w:r>
      <w:r w:rsidR="00675F3D">
        <w:rPr>
          <w:rFonts w:asciiTheme="majorHAnsi" w:hAnsiTheme="majorHAnsi" w:cstheme="majorHAnsi"/>
        </w:rPr>
        <w:t>emos</w:t>
      </w:r>
      <w:r w:rsidRPr="00ED4CCA">
        <w:rPr>
          <w:rFonts w:asciiTheme="majorHAnsi" w:hAnsiTheme="majorHAnsi" w:cstheme="majorHAnsi"/>
        </w:rPr>
        <w:t xml:space="preserve"> que el proceso necesita cuadros a 10, 20 y 25 cuadros por segundo. Al asignar a estos procesos 10, 20 y 25 boletos, respectivamente, dividirán de manera automática el tiempo de la CPU en la proporción correcta aproximada; es decir: </w:t>
      </w:r>
      <w:proofErr w:type="gramStart"/>
      <w:r w:rsidRPr="00ED4CCA">
        <w:rPr>
          <w:rFonts w:asciiTheme="majorHAnsi" w:hAnsiTheme="majorHAnsi" w:cstheme="majorHAnsi"/>
        </w:rPr>
        <w:t>10 :</w:t>
      </w:r>
      <w:proofErr w:type="gramEnd"/>
      <w:r w:rsidRPr="00ED4CCA">
        <w:rPr>
          <w:rFonts w:asciiTheme="majorHAnsi" w:hAnsiTheme="majorHAnsi" w:cstheme="majorHAnsi"/>
        </w:rPr>
        <w:t xml:space="preserve"> 20 : 25.</w:t>
      </w:r>
    </w:p>
    <w:p w14:paraId="33AEF3CB" w14:textId="77777777" w:rsidR="00940F2C" w:rsidRPr="00940F2C" w:rsidRDefault="00675F3D" w:rsidP="00940F2C">
      <w:pPr>
        <w:jc w:val="both"/>
        <w:rPr>
          <w:rFonts w:asciiTheme="majorHAnsi" w:hAnsiTheme="majorHAnsi" w:cstheme="majorHAnsi"/>
        </w:rPr>
      </w:pPr>
      <w:r w:rsidRPr="00940F2C">
        <w:rPr>
          <w:rFonts w:asciiTheme="majorHAnsi" w:hAnsiTheme="majorHAnsi" w:cstheme="majorHAnsi"/>
          <w:b/>
          <w:bCs/>
        </w:rPr>
        <w:t>Por ejemplo</w:t>
      </w:r>
      <w:r>
        <w:rPr>
          <w:rFonts w:asciiTheme="majorHAnsi" w:hAnsiTheme="majorHAnsi" w:cstheme="majorHAnsi"/>
        </w:rPr>
        <w:t xml:space="preserve">, </w:t>
      </w:r>
      <w:r w:rsidR="00940F2C" w:rsidRPr="00940F2C">
        <w:rPr>
          <w:rFonts w:asciiTheme="majorHAnsi" w:hAnsiTheme="majorHAnsi" w:cstheme="majorHAnsi"/>
        </w:rPr>
        <w:t>Si hay 3 procesos preparados P1, P2 y P3, que cuentan respectivamente con 3, 1 y 5 papeletas, estarán ordenados en la cola como P3, P1 yP2. Cuando hay que elegir un nuevo proceso a planificar, el sistema realiza un sorteo generando un número aleatorio entre 1 y el número total de papeletas repartidas.</w:t>
      </w:r>
    </w:p>
    <w:p w14:paraId="59CB914E" w14:textId="12AEBBC3" w:rsidR="00940F2C" w:rsidRPr="00940F2C" w:rsidRDefault="00940F2C" w:rsidP="00940F2C">
      <w:pPr>
        <w:jc w:val="both"/>
        <w:rPr>
          <w:rFonts w:asciiTheme="majorHAnsi" w:hAnsiTheme="majorHAnsi" w:cstheme="majorHAnsi"/>
        </w:rPr>
      </w:pPr>
      <w:r w:rsidRPr="00940F2C">
        <w:rPr>
          <w:rFonts w:asciiTheme="majorHAnsi" w:hAnsiTheme="majorHAnsi" w:cstheme="majorHAnsi"/>
        </w:rPr>
        <w:t>Tras el sorteo, encontraremos al ganador si contamos papeletas desde el principio de</w:t>
      </w:r>
      <w:r>
        <w:rPr>
          <w:rFonts w:asciiTheme="majorHAnsi" w:hAnsiTheme="majorHAnsi" w:cstheme="majorHAnsi"/>
        </w:rPr>
        <w:t xml:space="preserve"> </w:t>
      </w:r>
      <w:r w:rsidRPr="00940F2C">
        <w:rPr>
          <w:rFonts w:asciiTheme="majorHAnsi" w:hAnsiTheme="majorHAnsi" w:cstheme="majorHAnsi"/>
        </w:rPr>
        <w:t>la cola de preparados. Por ejemplo, si sale ganadora la papeleta séptima, el ganador será el proceso P1.</w:t>
      </w:r>
    </w:p>
    <w:p w14:paraId="20C9806A" w14:textId="62D2C42D" w:rsidR="00675F3D" w:rsidRDefault="00940F2C" w:rsidP="00940F2C">
      <w:pPr>
        <w:jc w:val="both"/>
        <w:rPr>
          <w:rFonts w:asciiTheme="majorHAnsi" w:hAnsiTheme="majorHAnsi" w:cstheme="majorHAnsi"/>
        </w:rPr>
      </w:pPr>
      <w:r w:rsidRPr="00940F2C">
        <w:rPr>
          <w:rFonts w:asciiTheme="majorHAnsi" w:hAnsiTheme="majorHAnsi" w:cstheme="majorHAnsi"/>
        </w:rPr>
        <w:t xml:space="preserve">El proceso ganador tomará control de la CPU hasta que se bloquee voluntariamente o el sistema le expulse porque haya consumido una porción de tiempo prestablecida.  El sorteo se repite siempre que haya que elegir un nuevo proceso a planificar, teniendo en cuenta que, en cada sorteo, el número de procesos preparados puede ser distinto </w:t>
      </w:r>
      <w:proofErr w:type="gramStart"/>
      <w:r w:rsidRPr="00940F2C">
        <w:rPr>
          <w:rFonts w:asciiTheme="majorHAnsi" w:hAnsiTheme="majorHAnsi" w:cstheme="majorHAnsi"/>
        </w:rPr>
        <w:t>y</w:t>
      </w:r>
      <w:proofErr w:type="gramEnd"/>
      <w:r w:rsidRPr="00940F2C">
        <w:rPr>
          <w:rFonts w:asciiTheme="majorHAnsi" w:hAnsiTheme="majorHAnsi" w:cstheme="majorHAnsi"/>
        </w:rPr>
        <w:t xml:space="preserve"> por tanto, el número total de papeletas a considerar también.</w:t>
      </w:r>
    </w:p>
    <w:p w14:paraId="3173946D" w14:textId="4ABCEB22" w:rsidR="00940F2C" w:rsidRPr="00940F2C" w:rsidRDefault="00940F2C" w:rsidP="00940F2C">
      <w:pPr>
        <w:spacing w:after="0" w:line="240" w:lineRule="auto"/>
        <w:rPr>
          <w:rFonts w:ascii="Times New Roman" w:eastAsia="Times New Roman" w:hAnsi="Times New Roman" w:cs="Times New Roman"/>
          <w:sz w:val="24"/>
          <w:szCs w:val="24"/>
          <w:lang w:val="es-MX" w:eastAsia="es-MX"/>
        </w:rPr>
      </w:pPr>
      <w:r w:rsidRPr="00940F2C">
        <w:rPr>
          <w:rFonts w:ascii="Times New Roman" w:eastAsia="Times New Roman" w:hAnsi="Times New Roman" w:cs="Times New Roman"/>
          <w:noProof/>
          <w:sz w:val="24"/>
          <w:szCs w:val="24"/>
          <w:lang w:val="es-MX" w:eastAsia="es-MX"/>
        </w:rPr>
        <w:drawing>
          <wp:anchor distT="0" distB="0" distL="114300" distR="114300" simplePos="0" relativeHeight="251659264" behindDoc="0" locked="0" layoutInCell="1" allowOverlap="1" wp14:anchorId="32924BD2" wp14:editId="5A870922">
            <wp:simplePos x="0" y="0"/>
            <wp:positionH relativeFrom="margin">
              <wp:posOffset>844550</wp:posOffset>
            </wp:positionH>
            <wp:positionV relativeFrom="paragraph">
              <wp:posOffset>116114</wp:posOffset>
            </wp:positionV>
            <wp:extent cx="5166995" cy="1675765"/>
            <wp:effectExtent l="0" t="0" r="190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66995"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F2C">
        <w:rPr>
          <w:rFonts w:ascii="Times New Roman" w:eastAsia="Times New Roman" w:hAnsi="Times New Roman" w:cs="Times New Roman"/>
          <w:sz w:val="24"/>
          <w:szCs w:val="24"/>
          <w:lang w:val="es-MX" w:eastAsia="es-MX"/>
        </w:rPr>
        <w:fldChar w:fldCharType="begin"/>
      </w:r>
      <w:r w:rsidRPr="00940F2C">
        <w:rPr>
          <w:rFonts w:ascii="Times New Roman" w:eastAsia="Times New Roman" w:hAnsi="Times New Roman" w:cs="Times New Roman"/>
          <w:sz w:val="24"/>
          <w:szCs w:val="24"/>
          <w:lang w:val="es-MX" w:eastAsia="es-MX"/>
        </w:rPr>
        <w:instrText xml:space="preserve"> INCLUDEPICTURE "http://2.bp.blogspot.com/-TMXudP9s8Ao/UDwz96w_c7I/AAAAAAAAABE/ws9CjUGlCws/s1600/sorteo.png" \* MERGEFORMATINET </w:instrText>
      </w:r>
      <w:r w:rsidRPr="00940F2C">
        <w:rPr>
          <w:rFonts w:ascii="Times New Roman" w:eastAsia="Times New Roman" w:hAnsi="Times New Roman" w:cs="Times New Roman"/>
          <w:sz w:val="24"/>
          <w:szCs w:val="24"/>
          <w:lang w:val="es-MX" w:eastAsia="es-MX"/>
        </w:rPr>
        <w:fldChar w:fldCharType="separate"/>
      </w:r>
      <w:r w:rsidRPr="00940F2C">
        <w:rPr>
          <w:rFonts w:ascii="Times New Roman" w:eastAsia="Times New Roman" w:hAnsi="Times New Roman" w:cs="Times New Roman"/>
          <w:sz w:val="24"/>
          <w:szCs w:val="24"/>
          <w:lang w:val="es-MX" w:eastAsia="es-MX"/>
        </w:rPr>
        <w:fldChar w:fldCharType="end"/>
      </w:r>
    </w:p>
    <w:p w14:paraId="64676F67" w14:textId="1333FC57" w:rsidR="00940F2C" w:rsidRDefault="00940F2C" w:rsidP="00940F2C">
      <w:pPr>
        <w:jc w:val="both"/>
        <w:rPr>
          <w:rFonts w:asciiTheme="majorHAnsi" w:hAnsiTheme="majorHAnsi" w:cstheme="majorHAnsi"/>
        </w:rPr>
      </w:pPr>
    </w:p>
    <w:p w14:paraId="2EF6ECA0" w14:textId="4E89CB9F" w:rsidR="00940F2C" w:rsidRPr="00ED4CCA" w:rsidRDefault="00940F2C" w:rsidP="00940F2C">
      <w:pPr>
        <w:jc w:val="both"/>
        <w:rPr>
          <w:rFonts w:asciiTheme="majorHAnsi" w:hAnsiTheme="majorHAnsi" w:cstheme="majorHAnsi"/>
        </w:rPr>
      </w:pPr>
    </w:p>
    <w:p w14:paraId="5451B2B6" w14:textId="0976535E" w:rsidR="00212F13" w:rsidRDefault="00212F13" w:rsidP="00212F13">
      <w:pPr>
        <w:jc w:val="both"/>
        <w:rPr>
          <w:rFonts w:asciiTheme="majorHAnsi" w:hAnsiTheme="majorHAnsi" w:cstheme="majorHAnsi"/>
        </w:rPr>
      </w:pPr>
    </w:p>
    <w:p w14:paraId="1B68F3D9" w14:textId="245F963D" w:rsidR="00940F2C" w:rsidRDefault="00940F2C" w:rsidP="00212F13">
      <w:pPr>
        <w:jc w:val="both"/>
        <w:rPr>
          <w:rFonts w:asciiTheme="majorHAnsi" w:hAnsiTheme="majorHAnsi" w:cstheme="majorHAnsi"/>
        </w:rPr>
      </w:pPr>
    </w:p>
    <w:p w14:paraId="021363CD" w14:textId="3CE86772" w:rsidR="00940F2C" w:rsidRDefault="00940F2C" w:rsidP="00212F13">
      <w:pPr>
        <w:jc w:val="both"/>
        <w:rPr>
          <w:rFonts w:asciiTheme="majorHAnsi" w:hAnsiTheme="majorHAnsi" w:cstheme="majorHAnsi"/>
        </w:rPr>
      </w:pPr>
    </w:p>
    <w:p w14:paraId="3AD54E31" w14:textId="24258D1D" w:rsidR="00940F2C" w:rsidRDefault="00940F2C" w:rsidP="00212F13">
      <w:pPr>
        <w:jc w:val="both"/>
        <w:rPr>
          <w:rFonts w:asciiTheme="majorHAnsi" w:hAnsiTheme="majorHAnsi" w:cstheme="majorHAnsi"/>
        </w:rPr>
      </w:pPr>
    </w:p>
    <w:p w14:paraId="4FA346CF" w14:textId="77A0DDA9" w:rsidR="00940F2C" w:rsidRDefault="00940F2C" w:rsidP="00212F13">
      <w:pPr>
        <w:jc w:val="both"/>
        <w:rPr>
          <w:rFonts w:asciiTheme="majorHAnsi" w:hAnsiTheme="majorHAnsi" w:cstheme="majorHAnsi"/>
        </w:rPr>
      </w:pPr>
      <w:r w:rsidRPr="00940F2C">
        <w:rPr>
          <w:rFonts w:asciiTheme="majorHAnsi" w:hAnsiTheme="majorHAnsi" w:cstheme="majorHAnsi"/>
          <w:b/>
          <w:bCs/>
        </w:rPr>
        <w:t>Referencias</w:t>
      </w:r>
      <w:r>
        <w:rPr>
          <w:rFonts w:asciiTheme="majorHAnsi" w:hAnsiTheme="majorHAnsi" w:cstheme="majorHAnsi"/>
        </w:rPr>
        <w:t xml:space="preserve">: </w:t>
      </w:r>
    </w:p>
    <w:p w14:paraId="0AD56174" w14:textId="77777777" w:rsidR="00940F2C" w:rsidRPr="00940F2C" w:rsidRDefault="00940F2C" w:rsidP="00940F2C">
      <w:pPr>
        <w:pStyle w:val="Prrafodelista"/>
        <w:numPr>
          <w:ilvl w:val="0"/>
          <w:numId w:val="8"/>
        </w:numPr>
        <w:rPr>
          <w:rFonts w:asciiTheme="majorHAnsi" w:hAnsiTheme="majorHAnsi" w:cstheme="majorHAnsi"/>
          <w:lang w:val="es-MX"/>
        </w:rPr>
      </w:pPr>
      <w:r w:rsidRPr="00940F2C">
        <w:rPr>
          <w:rFonts w:asciiTheme="majorHAnsi" w:hAnsiTheme="majorHAnsi" w:cstheme="majorHAnsi"/>
          <w:lang w:val="es-MX"/>
        </w:rPr>
        <w:t>Planificación por sorteo (lotería). (s.f.). Recuperado 13 octubre, 2019, de http://algoritmosplanificacion.blogspot.com/2012/08/planificacion-por-sorteo-o-loteria-la.html</w:t>
      </w:r>
    </w:p>
    <w:p w14:paraId="7164842B" w14:textId="7DB0000E" w:rsidR="00940F2C" w:rsidRDefault="00940F2C" w:rsidP="00940F2C">
      <w:pPr>
        <w:pStyle w:val="Prrafodelista"/>
        <w:numPr>
          <w:ilvl w:val="0"/>
          <w:numId w:val="8"/>
        </w:numPr>
        <w:rPr>
          <w:rFonts w:asciiTheme="majorHAnsi" w:hAnsiTheme="majorHAnsi" w:cstheme="majorHAnsi"/>
          <w:lang w:val="es-MX"/>
        </w:rPr>
      </w:pPr>
      <w:r w:rsidRPr="00940F2C">
        <w:rPr>
          <w:rFonts w:asciiTheme="majorHAnsi" w:hAnsiTheme="majorHAnsi" w:cstheme="majorHAnsi"/>
          <w:lang w:val="es-MX"/>
        </w:rPr>
        <w:t xml:space="preserve">6 Algoritmos de Planificación I. (s.f.). Recuperado 13 octubre, 2019, de </w:t>
      </w:r>
      <w:r w:rsidRPr="00940F2C">
        <w:rPr>
          <w:rFonts w:asciiTheme="majorHAnsi" w:hAnsiTheme="majorHAnsi" w:cstheme="majorHAnsi"/>
          <w:lang w:val="es-MX"/>
        </w:rPr>
        <w:t>https://lsi.vc.ehu.eus/pablogn/docencia/manuales/SO/TemasSOuJaen/PLANIFICACIONDEPROCESOS/6AlgoritmosdePlanificacionI.htm</w:t>
      </w:r>
    </w:p>
    <w:p w14:paraId="57C2685A" w14:textId="7D8CB009" w:rsidR="00940F2C" w:rsidRPr="00940F2C" w:rsidRDefault="009E31FE" w:rsidP="00940F2C">
      <w:pPr>
        <w:pStyle w:val="Prrafodelista"/>
        <w:numPr>
          <w:ilvl w:val="0"/>
          <w:numId w:val="8"/>
        </w:numPr>
        <w:rPr>
          <w:rFonts w:asciiTheme="majorHAnsi" w:hAnsiTheme="majorHAnsi" w:cstheme="majorHAnsi"/>
          <w:lang w:val="es-MX"/>
        </w:rPr>
      </w:pPr>
      <w:r w:rsidRPr="009E31FE">
        <w:rPr>
          <w:rFonts w:asciiTheme="majorHAnsi" w:hAnsiTheme="majorHAnsi" w:cstheme="majorHAnsi"/>
          <w:lang w:val="es-MX"/>
        </w:rPr>
        <w:t>Tanembaum, ANDREW S. (2009). Sistemas operativos modernos. (3a ed.). CDMX, Mexico: PEARS</w:t>
      </w:r>
      <w:bookmarkStart w:id="0" w:name="_GoBack"/>
      <w:bookmarkEnd w:id="0"/>
      <w:r w:rsidRPr="009E31FE">
        <w:rPr>
          <w:rFonts w:asciiTheme="majorHAnsi" w:hAnsiTheme="majorHAnsi" w:cstheme="majorHAnsi"/>
          <w:lang w:val="es-MX"/>
        </w:rPr>
        <w:t>ON EDUCACIÓN.</w:t>
      </w:r>
    </w:p>
    <w:sectPr w:rsidR="00940F2C" w:rsidRPr="00940F2C" w:rsidSect="0023216A">
      <w:type w:val="continuous"/>
      <w:pgSz w:w="12240" w:h="15840"/>
      <w:pgMar w:top="720" w:right="720" w:bottom="720" w:left="72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FC9B" w14:textId="77777777" w:rsidR="00B934EF" w:rsidRDefault="00B934EF" w:rsidP="00C67157">
      <w:pPr>
        <w:spacing w:after="0" w:line="240" w:lineRule="auto"/>
      </w:pPr>
      <w:r>
        <w:separator/>
      </w:r>
    </w:p>
  </w:endnote>
  <w:endnote w:type="continuationSeparator" w:id="0">
    <w:p w14:paraId="069C3FFD" w14:textId="77777777" w:rsidR="00B934EF" w:rsidRDefault="00B934EF" w:rsidP="00C67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C2016" w14:textId="77777777" w:rsidR="00B934EF" w:rsidRDefault="00B934EF" w:rsidP="00C67157">
      <w:pPr>
        <w:spacing w:after="0" w:line="240" w:lineRule="auto"/>
      </w:pPr>
      <w:r>
        <w:separator/>
      </w:r>
    </w:p>
  </w:footnote>
  <w:footnote w:type="continuationSeparator" w:id="0">
    <w:p w14:paraId="6F6CC571" w14:textId="77777777" w:rsidR="00B934EF" w:rsidRDefault="00B934EF" w:rsidP="00C67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C46"/>
    <w:multiLevelType w:val="hybridMultilevel"/>
    <w:tmpl w:val="47E8E90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0251E96"/>
    <w:multiLevelType w:val="hybridMultilevel"/>
    <w:tmpl w:val="51CC88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2E7CC8"/>
    <w:multiLevelType w:val="hybridMultilevel"/>
    <w:tmpl w:val="D38A059A"/>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20B5F11"/>
    <w:multiLevelType w:val="hybridMultilevel"/>
    <w:tmpl w:val="F70E9CD4"/>
    <w:lvl w:ilvl="0" w:tplc="66821AD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853B54"/>
    <w:multiLevelType w:val="hybridMultilevel"/>
    <w:tmpl w:val="6B307DA4"/>
    <w:lvl w:ilvl="0" w:tplc="080A0005">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568878E3"/>
    <w:multiLevelType w:val="hybridMultilevel"/>
    <w:tmpl w:val="EF40F65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DD0C06"/>
    <w:multiLevelType w:val="multilevel"/>
    <w:tmpl w:val="9FC6F670"/>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5A3330"/>
    <w:multiLevelType w:val="hybridMultilevel"/>
    <w:tmpl w:val="EC68D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es-ES" w:vendorID="64" w:dllVersion="4096" w:nlCheck="1" w:checkStyle="0"/>
  <w:activeWritingStyle w:appName="MSWord" w:lang="es-ES_tradnl" w:vendorID="64" w:dllVersion="4096"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B5D"/>
    <w:rsid w:val="000068F1"/>
    <w:rsid w:val="00041A04"/>
    <w:rsid w:val="00055006"/>
    <w:rsid w:val="000654ED"/>
    <w:rsid w:val="000A2973"/>
    <w:rsid w:val="000A5F3C"/>
    <w:rsid w:val="000C0F97"/>
    <w:rsid w:val="000E1DA3"/>
    <w:rsid w:val="001376B2"/>
    <w:rsid w:val="001A112B"/>
    <w:rsid w:val="001A77FF"/>
    <w:rsid w:val="001B4B7F"/>
    <w:rsid w:val="001C39BD"/>
    <w:rsid w:val="001D2129"/>
    <w:rsid w:val="001D5F7F"/>
    <w:rsid w:val="001F1EDC"/>
    <w:rsid w:val="00212F13"/>
    <w:rsid w:val="00226791"/>
    <w:rsid w:val="002269FA"/>
    <w:rsid w:val="0023216A"/>
    <w:rsid w:val="00246382"/>
    <w:rsid w:val="00246B51"/>
    <w:rsid w:val="0026056A"/>
    <w:rsid w:val="0027085F"/>
    <w:rsid w:val="002764B0"/>
    <w:rsid w:val="00295BB8"/>
    <w:rsid w:val="002A1912"/>
    <w:rsid w:val="002E0952"/>
    <w:rsid w:val="002E28AE"/>
    <w:rsid w:val="003302F6"/>
    <w:rsid w:val="0037037F"/>
    <w:rsid w:val="00385FA9"/>
    <w:rsid w:val="00393AC1"/>
    <w:rsid w:val="00397F57"/>
    <w:rsid w:val="003B2901"/>
    <w:rsid w:val="003B5D61"/>
    <w:rsid w:val="003C03C4"/>
    <w:rsid w:val="00405601"/>
    <w:rsid w:val="0042408F"/>
    <w:rsid w:val="00447D9A"/>
    <w:rsid w:val="00450F4B"/>
    <w:rsid w:val="00485413"/>
    <w:rsid w:val="00487646"/>
    <w:rsid w:val="004A2B5D"/>
    <w:rsid w:val="004D0822"/>
    <w:rsid w:val="004E19A3"/>
    <w:rsid w:val="004F2D97"/>
    <w:rsid w:val="004F5EED"/>
    <w:rsid w:val="004F7FE0"/>
    <w:rsid w:val="0050152E"/>
    <w:rsid w:val="00544F2A"/>
    <w:rsid w:val="0055299D"/>
    <w:rsid w:val="00573981"/>
    <w:rsid w:val="005974BA"/>
    <w:rsid w:val="005C1F18"/>
    <w:rsid w:val="005C7355"/>
    <w:rsid w:val="005D38E4"/>
    <w:rsid w:val="005E5057"/>
    <w:rsid w:val="006033D2"/>
    <w:rsid w:val="00612AFB"/>
    <w:rsid w:val="006333D4"/>
    <w:rsid w:val="0064359F"/>
    <w:rsid w:val="00657982"/>
    <w:rsid w:val="00675F3D"/>
    <w:rsid w:val="006D2B2F"/>
    <w:rsid w:val="006F79A8"/>
    <w:rsid w:val="007240D5"/>
    <w:rsid w:val="00743813"/>
    <w:rsid w:val="0076200F"/>
    <w:rsid w:val="007802E6"/>
    <w:rsid w:val="00785F4D"/>
    <w:rsid w:val="007B1E10"/>
    <w:rsid w:val="007B4729"/>
    <w:rsid w:val="00801C7A"/>
    <w:rsid w:val="008365CF"/>
    <w:rsid w:val="00846F55"/>
    <w:rsid w:val="00891787"/>
    <w:rsid w:val="0089730E"/>
    <w:rsid w:val="008A3135"/>
    <w:rsid w:val="008F17BA"/>
    <w:rsid w:val="00902463"/>
    <w:rsid w:val="00904E71"/>
    <w:rsid w:val="0092681A"/>
    <w:rsid w:val="00940F2C"/>
    <w:rsid w:val="00954F6E"/>
    <w:rsid w:val="009E0195"/>
    <w:rsid w:val="009E31FE"/>
    <w:rsid w:val="00A00C53"/>
    <w:rsid w:val="00A47207"/>
    <w:rsid w:val="00A504D9"/>
    <w:rsid w:val="00A67B8F"/>
    <w:rsid w:val="00A76F2B"/>
    <w:rsid w:val="00A806B9"/>
    <w:rsid w:val="00A85D40"/>
    <w:rsid w:val="00AF3F86"/>
    <w:rsid w:val="00AF7D93"/>
    <w:rsid w:val="00B252CA"/>
    <w:rsid w:val="00B31799"/>
    <w:rsid w:val="00B77737"/>
    <w:rsid w:val="00B86D38"/>
    <w:rsid w:val="00B934EF"/>
    <w:rsid w:val="00B935F7"/>
    <w:rsid w:val="00B96799"/>
    <w:rsid w:val="00BB5118"/>
    <w:rsid w:val="00BB6433"/>
    <w:rsid w:val="00BE75DB"/>
    <w:rsid w:val="00BF3F32"/>
    <w:rsid w:val="00C00069"/>
    <w:rsid w:val="00C106BE"/>
    <w:rsid w:val="00C139A0"/>
    <w:rsid w:val="00C40DE9"/>
    <w:rsid w:val="00C65791"/>
    <w:rsid w:val="00C67157"/>
    <w:rsid w:val="00C7275F"/>
    <w:rsid w:val="00C9492C"/>
    <w:rsid w:val="00CB4309"/>
    <w:rsid w:val="00CD25C9"/>
    <w:rsid w:val="00CD55AA"/>
    <w:rsid w:val="00D7449A"/>
    <w:rsid w:val="00D7781D"/>
    <w:rsid w:val="00D97FAF"/>
    <w:rsid w:val="00DC6F2C"/>
    <w:rsid w:val="00DC7C3F"/>
    <w:rsid w:val="00DD4231"/>
    <w:rsid w:val="00DD6327"/>
    <w:rsid w:val="00E24C85"/>
    <w:rsid w:val="00E61884"/>
    <w:rsid w:val="00E72D90"/>
    <w:rsid w:val="00E77681"/>
    <w:rsid w:val="00E9531F"/>
    <w:rsid w:val="00EC070E"/>
    <w:rsid w:val="00ED4CCA"/>
    <w:rsid w:val="00EE7A09"/>
    <w:rsid w:val="00EF3202"/>
    <w:rsid w:val="00F13F09"/>
    <w:rsid w:val="00F17970"/>
    <w:rsid w:val="00F302D1"/>
    <w:rsid w:val="00F5155B"/>
    <w:rsid w:val="00FA0645"/>
    <w:rsid w:val="00FB01F3"/>
    <w:rsid w:val="00FB38D7"/>
    <w:rsid w:val="00FC5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82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7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71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7157"/>
  </w:style>
  <w:style w:type="paragraph" w:styleId="Piedepgina">
    <w:name w:val="footer"/>
    <w:basedOn w:val="Normal"/>
    <w:link w:val="PiedepginaCar"/>
    <w:uiPriority w:val="99"/>
    <w:unhideWhenUsed/>
    <w:rsid w:val="00C671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7157"/>
  </w:style>
  <w:style w:type="paragraph" w:styleId="Textodeglobo">
    <w:name w:val="Balloon Text"/>
    <w:basedOn w:val="Normal"/>
    <w:link w:val="TextodegloboCar"/>
    <w:uiPriority w:val="99"/>
    <w:semiHidden/>
    <w:unhideWhenUsed/>
    <w:rsid w:val="00C671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157"/>
    <w:rPr>
      <w:rFonts w:ascii="Segoe UI" w:hAnsi="Segoe UI" w:cs="Segoe UI"/>
      <w:sz w:val="18"/>
      <w:szCs w:val="18"/>
    </w:rPr>
  </w:style>
  <w:style w:type="paragraph" w:customStyle="1" w:styleId="Prrafodelista1">
    <w:name w:val="Párrafo de lista1"/>
    <w:basedOn w:val="Normal"/>
    <w:next w:val="Prrafodelista"/>
    <w:uiPriority w:val="34"/>
    <w:qFormat/>
    <w:rsid w:val="0023216A"/>
    <w:pPr>
      <w:spacing w:after="200" w:line="276" w:lineRule="auto"/>
      <w:ind w:left="720"/>
      <w:contextualSpacing/>
    </w:pPr>
  </w:style>
  <w:style w:type="paragraph" w:styleId="Prrafodelista">
    <w:name w:val="List Paragraph"/>
    <w:basedOn w:val="Normal"/>
    <w:uiPriority w:val="34"/>
    <w:qFormat/>
    <w:rsid w:val="0023216A"/>
    <w:pPr>
      <w:ind w:left="720"/>
      <w:contextualSpacing/>
    </w:pPr>
  </w:style>
  <w:style w:type="character" w:styleId="Hipervnculo">
    <w:name w:val="Hyperlink"/>
    <w:basedOn w:val="Fuentedeprrafopredeter"/>
    <w:uiPriority w:val="99"/>
    <w:unhideWhenUsed/>
    <w:rsid w:val="00940F2C"/>
    <w:rPr>
      <w:color w:val="0563C1" w:themeColor="hyperlink"/>
      <w:u w:val="single"/>
    </w:rPr>
  </w:style>
  <w:style w:type="character" w:styleId="Mencinsinresolver">
    <w:name w:val="Unresolved Mention"/>
    <w:basedOn w:val="Fuentedeprrafopredeter"/>
    <w:uiPriority w:val="99"/>
    <w:rsid w:val="0094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49720">
      <w:bodyDiv w:val="1"/>
      <w:marLeft w:val="0"/>
      <w:marRight w:val="0"/>
      <w:marTop w:val="0"/>
      <w:marBottom w:val="0"/>
      <w:divBdr>
        <w:top w:val="none" w:sz="0" w:space="0" w:color="auto"/>
        <w:left w:val="none" w:sz="0" w:space="0" w:color="auto"/>
        <w:bottom w:val="none" w:sz="0" w:space="0" w:color="auto"/>
        <w:right w:val="none" w:sz="0" w:space="0" w:color="auto"/>
      </w:divBdr>
    </w:div>
    <w:div w:id="252665815">
      <w:bodyDiv w:val="1"/>
      <w:marLeft w:val="0"/>
      <w:marRight w:val="0"/>
      <w:marTop w:val="0"/>
      <w:marBottom w:val="0"/>
      <w:divBdr>
        <w:top w:val="none" w:sz="0" w:space="0" w:color="auto"/>
        <w:left w:val="none" w:sz="0" w:space="0" w:color="auto"/>
        <w:bottom w:val="none" w:sz="0" w:space="0" w:color="auto"/>
        <w:right w:val="none" w:sz="0" w:space="0" w:color="auto"/>
      </w:divBdr>
    </w:div>
    <w:div w:id="369377349">
      <w:bodyDiv w:val="1"/>
      <w:marLeft w:val="0"/>
      <w:marRight w:val="0"/>
      <w:marTop w:val="0"/>
      <w:marBottom w:val="0"/>
      <w:divBdr>
        <w:top w:val="none" w:sz="0" w:space="0" w:color="auto"/>
        <w:left w:val="none" w:sz="0" w:space="0" w:color="auto"/>
        <w:bottom w:val="none" w:sz="0" w:space="0" w:color="auto"/>
        <w:right w:val="none" w:sz="0" w:space="0" w:color="auto"/>
      </w:divBdr>
    </w:div>
    <w:div w:id="538323020">
      <w:bodyDiv w:val="1"/>
      <w:marLeft w:val="0"/>
      <w:marRight w:val="0"/>
      <w:marTop w:val="0"/>
      <w:marBottom w:val="0"/>
      <w:divBdr>
        <w:top w:val="none" w:sz="0" w:space="0" w:color="auto"/>
        <w:left w:val="none" w:sz="0" w:space="0" w:color="auto"/>
        <w:bottom w:val="none" w:sz="0" w:space="0" w:color="auto"/>
        <w:right w:val="none" w:sz="0" w:space="0" w:color="auto"/>
      </w:divBdr>
    </w:div>
    <w:div w:id="780687995">
      <w:bodyDiv w:val="1"/>
      <w:marLeft w:val="0"/>
      <w:marRight w:val="0"/>
      <w:marTop w:val="0"/>
      <w:marBottom w:val="0"/>
      <w:divBdr>
        <w:top w:val="none" w:sz="0" w:space="0" w:color="auto"/>
        <w:left w:val="none" w:sz="0" w:space="0" w:color="auto"/>
        <w:bottom w:val="none" w:sz="0" w:space="0" w:color="auto"/>
        <w:right w:val="none" w:sz="0" w:space="0" w:color="auto"/>
      </w:divBdr>
    </w:div>
    <w:div w:id="962813196">
      <w:bodyDiv w:val="1"/>
      <w:marLeft w:val="0"/>
      <w:marRight w:val="0"/>
      <w:marTop w:val="0"/>
      <w:marBottom w:val="0"/>
      <w:divBdr>
        <w:top w:val="none" w:sz="0" w:space="0" w:color="auto"/>
        <w:left w:val="none" w:sz="0" w:space="0" w:color="auto"/>
        <w:bottom w:val="none" w:sz="0" w:space="0" w:color="auto"/>
        <w:right w:val="none" w:sz="0" w:space="0" w:color="auto"/>
      </w:divBdr>
    </w:div>
    <w:div w:id="964385864">
      <w:bodyDiv w:val="1"/>
      <w:marLeft w:val="0"/>
      <w:marRight w:val="0"/>
      <w:marTop w:val="0"/>
      <w:marBottom w:val="0"/>
      <w:divBdr>
        <w:top w:val="none" w:sz="0" w:space="0" w:color="auto"/>
        <w:left w:val="none" w:sz="0" w:space="0" w:color="auto"/>
        <w:bottom w:val="none" w:sz="0" w:space="0" w:color="auto"/>
        <w:right w:val="none" w:sz="0" w:space="0" w:color="auto"/>
      </w:divBdr>
    </w:div>
    <w:div w:id="1017655180">
      <w:bodyDiv w:val="1"/>
      <w:marLeft w:val="0"/>
      <w:marRight w:val="0"/>
      <w:marTop w:val="0"/>
      <w:marBottom w:val="0"/>
      <w:divBdr>
        <w:top w:val="none" w:sz="0" w:space="0" w:color="auto"/>
        <w:left w:val="none" w:sz="0" w:space="0" w:color="auto"/>
        <w:bottom w:val="none" w:sz="0" w:space="0" w:color="auto"/>
        <w:right w:val="none" w:sz="0" w:space="0" w:color="auto"/>
      </w:divBdr>
    </w:div>
    <w:div w:id="1064765963">
      <w:bodyDiv w:val="1"/>
      <w:marLeft w:val="0"/>
      <w:marRight w:val="0"/>
      <w:marTop w:val="0"/>
      <w:marBottom w:val="0"/>
      <w:divBdr>
        <w:top w:val="none" w:sz="0" w:space="0" w:color="auto"/>
        <w:left w:val="none" w:sz="0" w:space="0" w:color="auto"/>
        <w:bottom w:val="none" w:sz="0" w:space="0" w:color="auto"/>
        <w:right w:val="none" w:sz="0" w:space="0" w:color="auto"/>
      </w:divBdr>
    </w:div>
    <w:div w:id="1088035318">
      <w:bodyDiv w:val="1"/>
      <w:marLeft w:val="0"/>
      <w:marRight w:val="0"/>
      <w:marTop w:val="0"/>
      <w:marBottom w:val="0"/>
      <w:divBdr>
        <w:top w:val="none" w:sz="0" w:space="0" w:color="auto"/>
        <w:left w:val="none" w:sz="0" w:space="0" w:color="auto"/>
        <w:bottom w:val="none" w:sz="0" w:space="0" w:color="auto"/>
        <w:right w:val="none" w:sz="0" w:space="0" w:color="auto"/>
      </w:divBdr>
    </w:div>
    <w:div w:id="1330254381">
      <w:bodyDiv w:val="1"/>
      <w:marLeft w:val="0"/>
      <w:marRight w:val="0"/>
      <w:marTop w:val="0"/>
      <w:marBottom w:val="0"/>
      <w:divBdr>
        <w:top w:val="none" w:sz="0" w:space="0" w:color="auto"/>
        <w:left w:val="none" w:sz="0" w:space="0" w:color="auto"/>
        <w:bottom w:val="none" w:sz="0" w:space="0" w:color="auto"/>
        <w:right w:val="none" w:sz="0" w:space="0" w:color="auto"/>
      </w:divBdr>
    </w:div>
    <w:div w:id="1406806294">
      <w:bodyDiv w:val="1"/>
      <w:marLeft w:val="0"/>
      <w:marRight w:val="0"/>
      <w:marTop w:val="0"/>
      <w:marBottom w:val="0"/>
      <w:divBdr>
        <w:top w:val="none" w:sz="0" w:space="0" w:color="auto"/>
        <w:left w:val="none" w:sz="0" w:space="0" w:color="auto"/>
        <w:bottom w:val="none" w:sz="0" w:space="0" w:color="auto"/>
        <w:right w:val="none" w:sz="0" w:space="0" w:color="auto"/>
      </w:divBdr>
    </w:div>
    <w:div w:id="1491555282">
      <w:bodyDiv w:val="1"/>
      <w:marLeft w:val="0"/>
      <w:marRight w:val="0"/>
      <w:marTop w:val="0"/>
      <w:marBottom w:val="0"/>
      <w:divBdr>
        <w:top w:val="none" w:sz="0" w:space="0" w:color="auto"/>
        <w:left w:val="none" w:sz="0" w:space="0" w:color="auto"/>
        <w:bottom w:val="none" w:sz="0" w:space="0" w:color="auto"/>
        <w:right w:val="none" w:sz="0" w:space="0" w:color="auto"/>
      </w:divBdr>
    </w:div>
    <w:div w:id="1495729323">
      <w:bodyDiv w:val="1"/>
      <w:marLeft w:val="0"/>
      <w:marRight w:val="0"/>
      <w:marTop w:val="0"/>
      <w:marBottom w:val="0"/>
      <w:divBdr>
        <w:top w:val="none" w:sz="0" w:space="0" w:color="auto"/>
        <w:left w:val="none" w:sz="0" w:space="0" w:color="auto"/>
        <w:bottom w:val="none" w:sz="0" w:space="0" w:color="auto"/>
        <w:right w:val="none" w:sz="0" w:space="0" w:color="auto"/>
      </w:divBdr>
    </w:div>
    <w:div w:id="1657495009">
      <w:bodyDiv w:val="1"/>
      <w:marLeft w:val="0"/>
      <w:marRight w:val="0"/>
      <w:marTop w:val="0"/>
      <w:marBottom w:val="0"/>
      <w:divBdr>
        <w:top w:val="none" w:sz="0" w:space="0" w:color="auto"/>
        <w:left w:val="none" w:sz="0" w:space="0" w:color="auto"/>
        <w:bottom w:val="none" w:sz="0" w:space="0" w:color="auto"/>
        <w:right w:val="none" w:sz="0" w:space="0" w:color="auto"/>
      </w:divBdr>
    </w:div>
    <w:div w:id="1984311660">
      <w:bodyDiv w:val="1"/>
      <w:marLeft w:val="0"/>
      <w:marRight w:val="0"/>
      <w:marTop w:val="0"/>
      <w:marBottom w:val="0"/>
      <w:divBdr>
        <w:top w:val="none" w:sz="0" w:space="0" w:color="auto"/>
        <w:left w:val="none" w:sz="0" w:space="0" w:color="auto"/>
        <w:bottom w:val="none" w:sz="0" w:space="0" w:color="auto"/>
        <w:right w:val="none" w:sz="0" w:space="0" w:color="auto"/>
      </w:divBdr>
    </w:div>
    <w:div w:id="20650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rongarciagonzalez/Library/Group%20Containers/UBF8T346G9.Office/User%20Content.localized/Templates.localized/FORMATO%20CON%20MEMBRETE%20ESCOM.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256E5-1DC6-F745-85AA-89008305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CON MEMBRETE ESCOM.dotx</Template>
  <TotalTime>284</TotalTime>
  <Pages>2</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antonio garcia gonzalez</dc:creator>
  <cp:keywords/>
  <dc:description/>
  <cp:lastModifiedBy>Aaron Antonio Garcia Gonzalez</cp:lastModifiedBy>
  <cp:revision>73</cp:revision>
  <cp:lastPrinted>2018-02-27T14:27:00Z</cp:lastPrinted>
  <dcterms:created xsi:type="dcterms:W3CDTF">2017-09-28T00:22:00Z</dcterms:created>
  <dcterms:modified xsi:type="dcterms:W3CDTF">2019-10-13T14:57:00Z</dcterms:modified>
</cp:coreProperties>
</file>